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4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9E1D70" w:rsidRDefault="009E1D70" w:rsidP="00B4523F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AUGUST 31, 2015 – SEPTEMBER 6, 2015</w:t>
      </w:r>
    </w:p>
    <w:p w:rsidR="009E1D70" w:rsidRDefault="009E1D70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9E1D70" w:rsidRDefault="009E1D70" w:rsidP="00B4523F">
      <w:pPr>
        <w:jc w:val="center"/>
        <w:rPr>
          <w:rFonts w:ascii="Times New Roman" w:hAnsi="Times New Roman"/>
          <w:b/>
          <w:sz w:val="32"/>
          <w:szCs w:val="24"/>
          <w:u w:val="single"/>
        </w:rPr>
      </w:pPr>
      <w:r w:rsidRPr="009E1D70">
        <w:rPr>
          <w:rFonts w:ascii="Times New Roman" w:hAnsi="Times New Roman"/>
          <w:b/>
          <w:sz w:val="32"/>
          <w:szCs w:val="24"/>
          <w:u w:val="single"/>
        </w:rPr>
        <w:t>RESPONDED TO:</w:t>
      </w:r>
    </w:p>
    <w:p w:rsidR="009E1D70" w:rsidRDefault="009E1D70" w:rsidP="00B4523F">
      <w:pPr>
        <w:jc w:val="center"/>
        <w:rPr>
          <w:rFonts w:ascii="Times New Roman" w:hAnsi="Times New Roman"/>
          <w:b/>
          <w:sz w:val="32"/>
          <w:szCs w:val="24"/>
          <w:u w:val="single"/>
        </w:rPr>
      </w:pPr>
    </w:p>
    <w:p w:rsidR="009E1D70" w:rsidRDefault="009E1D70" w:rsidP="009E1D70">
      <w:pPr>
        <w:rPr>
          <w:rFonts w:ascii="Cambria" w:hAnsi="Cambria"/>
          <w:sz w:val="28"/>
          <w:szCs w:val="28"/>
        </w:rPr>
      </w:pP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August 31, 2015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1:18 am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100 block of High Street for a loud noise complaint.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8:46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1800 block of Peery Drive for a shoplifter.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September 1, 2015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1:22 am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East Second Street for report of a vandalism.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7:45 am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400 block of South Virginia Street for report of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a breaking and entering.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2:42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1000 block of South Main Street for report of an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accident.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4:01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1800 block of Peery Drive for a shoplifter.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September 2, 2015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Nothing significant to report.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September 3, 2015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2:49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East Third Street for report of an accident.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September 4, 2015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3:06 am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800 block of Oak Street for report of a commercial</w:t>
      </w:r>
    </w:p>
    <w:p w:rsidR="009E1D70" w:rsidRDefault="009E1D70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structure fire.</w:t>
      </w:r>
    </w:p>
    <w:p w:rsidR="00080D79" w:rsidRDefault="00080D79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4:40 am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1800 block of Peery Drive for a shoplifter.</w:t>
      </w:r>
    </w:p>
    <w:p w:rsidR="004B5947" w:rsidRDefault="004B5947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6:52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100 block of Callaway Lane for a medical call.</w:t>
      </w:r>
    </w:p>
    <w:p w:rsidR="004B5947" w:rsidRDefault="004B5947" w:rsidP="009E1D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8:05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North Street for report of drunk in public.</w:t>
      </w:r>
    </w:p>
    <w:p w:rsidR="004B5947" w:rsidRDefault="004B5947" w:rsidP="004B5947">
      <w:pPr>
        <w:ind w:left="2880" w:hanging="205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9:38 pm</w:t>
      </w:r>
      <w:r>
        <w:rPr>
          <w:rFonts w:ascii="Cambria" w:hAnsi="Cambria"/>
          <w:sz w:val="28"/>
          <w:szCs w:val="28"/>
        </w:rPr>
        <w:tab/>
        <w:t>300 block of West Third Street for loud noise complaint.</w:t>
      </w:r>
    </w:p>
    <w:p w:rsidR="004B5947" w:rsidRDefault="004B5947" w:rsidP="004B59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10:09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200 block of Appomattox Street for loud noise</w:t>
      </w:r>
    </w:p>
    <w:p w:rsidR="004B5947" w:rsidRDefault="004B5947" w:rsidP="004B59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complaint.</w:t>
      </w:r>
    </w:p>
    <w:p w:rsidR="004B5947" w:rsidRDefault="004B5947" w:rsidP="004B59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September 4, 2015</w:t>
      </w:r>
    </w:p>
    <w:p w:rsidR="004B5947" w:rsidRDefault="004B5947" w:rsidP="004B59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10:53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 xml:space="preserve">200 block of Appomattox Street </w:t>
      </w:r>
      <w:r w:rsidR="00976E7F">
        <w:rPr>
          <w:rFonts w:ascii="Cambria" w:hAnsi="Cambria"/>
          <w:sz w:val="28"/>
          <w:szCs w:val="28"/>
        </w:rPr>
        <w:t>for loud noise</w:t>
      </w:r>
    </w:p>
    <w:p w:rsidR="00976E7F" w:rsidRDefault="00976E7F" w:rsidP="004B59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complaint.</w:t>
      </w:r>
    </w:p>
    <w:p w:rsidR="00976E7F" w:rsidRDefault="00976E7F" w:rsidP="004B59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11:33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400 block of Sunchase Blvd. for loud noise complaint.</w:t>
      </w:r>
    </w:p>
    <w:p w:rsidR="00976E7F" w:rsidRDefault="00976E7F" w:rsidP="004B59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11:41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200 block of Appomattox Street for loud noise</w:t>
      </w:r>
    </w:p>
    <w:p w:rsidR="00976E7F" w:rsidRDefault="00976E7F" w:rsidP="004B59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complaint.</w:t>
      </w:r>
    </w:p>
    <w:p w:rsidR="00976E7F" w:rsidRDefault="00976E7F" w:rsidP="004B5947">
      <w:pPr>
        <w:rPr>
          <w:rFonts w:ascii="Cambria" w:hAnsi="Cambria"/>
          <w:sz w:val="28"/>
          <w:szCs w:val="28"/>
        </w:rPr>
      </w:pPr>
    </w:p>
    <w:p w:rsidR="00976E7F" w:rsidRDefault="00976E7F" w:rsidP="004B59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September 5, 2015</w:t>
      </w:r>
    </w:p>
    <w:p w:rsidR="00976E7F" w:rsidRDefault="00976E7F" w:rsidP="004B594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12:17 am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500 block of Buffalo Street for loud noise complaint.</w:t>
      </w:r>
    </w:p>
    <w:p w:rsidR="00976E7F" w:rsidRDefault="00976E7F" w:rsidP="00976E7F">
      <w:pPr>
        <w:ind w:left="2880" w:hanging="196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3:08 am</w:t>
      </w:r>
      <w:r>
        <w:rPr>
          <w:rFonts w:ascii="Cambria" w:hAnsi="Cambria"/>
          <w:sz w:val="28"/>
          <w:szCs w:val="28"/>
        </w:rPr>
        <w:tab/>
        <w:t>2000 block of South Main Street for loud noise      complaint.</w:t>
      </w:r>
    </w:p>
    <w:p w:rsidR="00976E7F" w:rsidRDefault="00976E7F" w:rsidP="00976E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11:12 am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400 block of North Bridge Street for loud noise</w:t>
      </w:r>
    </w:p>
    <w:p w:rsidR="00976E7F" w:rsidRDefault="00976E7F" w:rsidP="00976E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complaint.</w:t>
      </w:r>
    </w:p>
    <w:p w:rsidR="00976E7F" w:rsidRDefault="00976E7F" w:rsidP="00976E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1:49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3C4F95">
        <w:rPr>
          <w:rFonts w:ascii="Cambria" w:hAnsi="Cambria"/>
          <w:sz w:val="28"/>
          <w:szCs w:val="28"/>
        </w:rPr>
        <w:t>1800 block of Peery Drive for a shoplifter.</w:t>
      </w:r>
    </w:p>
    <w:p w:rsidR="003C4F95" w:rsidRDefault="003C4F95" w:rsidP="00976E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4:30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1800 block of Peery Drive for a shoplifter.</w:t>
      </w:r>
    </w:p>
    <w:p w:rsidR="003C4F95" w:rsidRDefault="003C4F95" w:rsidP="00976E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11:50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200 block of St. George Street for a drunk in public.</w:t>
      </w:r>
    </w:p>
    <w:p w:rsidR="003C4F95" w:rsidRDefault="003C4F95" w:rsidP="00976E7F">
      <w:pPr>
        <w:rPr>
          <w:rFonts w:ascii="Cambria" w:hAnsi="Cambria"/>
          <w:sz w:val="28"/>
          <w:szCs w:val="28"/>
        </w:rPr>
      </w:pPr>
    </w:p>
    <w:p w:rsidR="003C4F95" w:rsidRDefault="003C4F95" w:rsidP="00976E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September 6, 2015</w:t>
      </w:r>
    </w:p>
    <w:p w:rsidR="003C4F95" w:rsidRDefault="003C4F95" w:rsidP="00976E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12:29 am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400 block of Buffalo Street for loud noise complaint.</w:t>
      </w:r>
    </w:p>
    <w:p w:rsidR="003C4F95" w:rsidRDefault="003C4F95" w:rsidP="00976E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10:32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 xml:space="preserve">100 block of Appomattox Street for loud noise </w:t>
      </w:r>
    </w:p>
    <w:p w:rsidR="003C4F95" w:rsidRDefault="003C4F95" w:rsidP="00976E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complaint.</w:t>
      </w:r>
    </w:p>
    <w:p w:rsidR="003C4F95" w:rsidRDefault="003C4F95" w:rsidP="00976E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11:12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100 block of Appomattox Street for loud noise</w:t>
      </w:r>
    </w:p>
    <w:p w:rsidR="003C4F95" w:rsidRDefault="003C4F95" w:rsidP="00976E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 xml:space="preserve">complaint.  </w:t>
      </w:r>
    </w:p>
    <w:sectPr w:rsidR="003C4F95" w:rsidSect="00F572D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F0D" w:rsidRDefault="00EE5F0D" w:rsidP="001F2430">
      <w:r>
        <w:separator/>
      </w:r>
    </w:p>
  </w:endnote>
  <w:endnote w:type="continuationSeparator" w:id="0">
    <w:p w:rsidR="00EE5F0D" w:rsidRDefault="00EE5F0D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F95" w:rsidRDefault="003C4F95">
    <w:pPr>
      <w:pStyle w:val="Footer"/>
      <w:jc w:val="center"/>
    </w:pPr>
    <w:r>
      <w:t xml:space="preserve">Page </w:t>
    </w:r>
    <w:r w:rsidR="000022A8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0022A8">
      <w:rPr>
        <w:b/>
        <w:sz w:val="24"/>
        <w:szCs w:val="24"/>
      </w:rPr>
      <w:fldChar w:fldCharType="separate"/>
    </w:r>
    <w:r w:rsidR="004B588B">
      <w:rPr>
        <w:b/>
        <w:noProof/>
      </w:rPr>
      <w:t>1</w:t>
    </w:r>
    <w:r w:rsidR="000022A8">
      <w:rPr>
        <w:b/>
        <w:sz w:val="24"/>
        <w:szCs w:val="24"/>
      </w:rPr>
      <w:fldChar w:fldCharType="end"/>
    </w:r>
    <w:r>
      <w:t xml:space="preserve"> of </w:t>
    </w:r>
    <w:r w:rsidR="000022A8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0022A8">
      <w:rPr>
        <w:b/>
        <w:sz w:val="24"/>
        <w:szCs w:val="24"/>
      </w:rPr>
      <w:fldChar w:fldCharType="separate"/>
    </w:r>
    <w:r w:rsidR="004B588B">
      <w:rPr>
        <w:b/>
        <w:noProof/>
      </w:rPr>
      <w:t>2</w:t>
    </w:r>
    <w:r w:rsidR="000022A8">
      <w:rPr>
        <w:b/>
        <w:sz w:val="24"/>
        <w:szCs w:val="24"/>
      </w:rPr>
      <w:fldChar w:fldCharType="end"/>
    </w:r>
  </w:p>
  <w:p w:rsidR="003C4F95" w:rsidRDefault="003C4F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F0D" w:rsidRDefault="00EE5F0D" w:rsidP="001F2430">
      <w:r>
        <w:separator/>
      </w:r>
    </w:p>
  </w:footnote>
  <w:footnote w:type="continuationSeparator" w:id="0">
    <w:p w:rsidR="00EE5F0D" w:rsidRDefault="00EE5F0D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79"/>
    <w:rsid w:val="000022A8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80D79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04A8C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C4F95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588B"/>
    <w:rsid w:val="004B5947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286B"/>
    <w:rsid w:val="007D71EA"/>
    <w:rsid w:val="007D7900"/>
    <w:rsid w:val="007E14F9"/>
    <w:rsid w:val="007F17D4"/>
    <w:rsid w:val="008039A1"/>
    <w:rsid w:val="00804F5D"/>
    <w:rsid w:val="00814552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62113"/>
    <w:rsid w:val="00976E7F"/>
    <w:rsid w:val="00977932"/>
    <w:rsid w:val="0097793C"/>
    <w:rsid w:val="009802AC"/>
    <w:rsid w:val="00982A55"/>
    <w:rsid w:val="00986EA6"/>
    <w:rsid w:val="00991F54"/>
    <w:rsid w:val="009A4326"/>
    <w:rsid w:val="009A7910"/>
    <w:rsid w:val="009B58F4"/>
    <w:rsid w:val="009C17F0"/>
    <w:rsid w:val="009D2147"/>
    <w:rsid w:val="009D3963"/>
    <w:rsid w:val="009D5B75"/>
    <w:rsid w:val="009E0F73"/>
    <w:rsid w:val="009E1D70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3B68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1293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5F0D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E1C01-5A80-49B1-A256-69F87B357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aallen</dc:creator>
  <cp:lastModifiedBy>Farmville Police Department</cp:lastModifiedBy>
  <cp:revision>2</cp:revision>
  <cp:lastPrinted>2015-09-10T17:59:00Z</cp:lastPrinted>
  <dcterms:created xsi:type="dcterms:W3CDTF">2015-09-11T14:44:00Z</dcterms:created>
  <dcterms:modified xsi:type="dcterms:W3CDTF">2015-09-11T14:44:00Z</dcterms:modified>
</cp:coreProperties>
</file>