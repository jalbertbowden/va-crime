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CC">
    <v:background id="_x0000_s1025" o:bwmode="white" fillcolor="#ffc">
      <v:fill r:id="rId3" o:title="Parchment" type="tile"/>
    </v:background>
  </w:background>
  <w:body>
    <w:p w:rsidR="00204502" w:rsidRDefault="00204502" w:rsidP="007F17D4">
      <w:pPr>
        <w:tabs>
          <w:tab w:val="left" w:pos="1575"/>
        </w:tabs>
        <w:rPr>
          <w:rFonts w:ascii="Times New Roman" w:hAnsi="Times New Roman"/>
          <w:sz w:val="24"/>
          <w:szCs w:val="24"/>
        </w:rPr>
      </w:pPr>
    </w:p>
    <w:p w:rsidR="00204502" w:rsidRDefault="00204502" w:rsidP="007F17D4">
      <w:pPr>
        <w:tabs>
          <w:tab w:val="left" w:pos="1575"/>
        </w:tabs>
        <w:rPr>
          <w:rFonts w:ascii="Times New Roman" w:hAnsi="Times New Roman"/>
          <w:sz w:val="24"/>
          <w:szCs w:val="24"/>
        </w:rPr>
      </w:pPr>
    </w:p>
    <w:p w:rsidR="006B5947" w:rsidRPr="001F2430" w:rsidRDefault="006B5947" w:rsidP="006B5947">
      <w:pPr>
        <w:jc w:val="center"/>
        <w:rPr>
          <w:rFonts w:ascii="Times New Roman" w:hAnsi="Times New Roman"/>
          <w:sz w:val="40"/>
          <w:szCs w:val="32"/>
        </w:rPr>
      </w:pPr>
      <w:r w:rsidRPr="001F2430">
        <w:rPr>
          <w:rFonts w:ascii="Times New Roman" w:hAnsi="Times New Roman"/>
          <w:sz w:val="40"/>
          <w:szCs w:val="32"/>
        </w:rPr>
        <w:t>Farmville Police Department</w:t>
      </w:r>
    </w:p>
    <w:p w:rsidR="006B5947" w:rsidRDefault="006B5947" w:rsidP="008D51D0">
      <w:pPr>
        <w:jc w:val="center"/>
        <w:rPr>
          <w:rFonts w:ascii="Times New Roman" w:hAnsi="Times New Roman"/>
          <w:sz w:val="32"/>
          <w:szCs w:val="24"/>
        </w:rPr>
      </w:pPr>
      <w:r w:rsidRPr="001F2430">
        <w:rPr>
          <w:rFonts w:ascii="Times New Roman" w:hAnsi="Times New Roman"/>
          <w:sz w:val="32"/>
          <w:szCs w:val="24"/>
        </w:rPr>
        <w:t>Police Activity Log</w:t>
      </w:r>
    </w:p>
    <w:p w:rsidR="008D51D0" w:rsidRDefault="008D51D0" w:rsidP="008D51D0">
      <w:pPr>
        <w:jc w:val="center"/>
        <w:rPr>
          <w:rFonts w:ascii="Times New Roman" w:hAnsi="Times New Roman"/>
          <w:sz w:val="32"/>
          <w:szCs w:val="24"/>
        </w:rPr>
      </w:pPr>
    </w:p>
    <w:p w:rsidR="008D51D0" w:rsidRDefault="008D51D0" w:rsidP="008D51D0">
      <w:pPr>
        <w:jc w:val="center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>AUGUST 17, 2015 – AUGUST 23, 2015</w:t>
      </w:r>
    </w:p>
    <w:p w:rsidR="008D51D0" w:rsidRDefault="008D51D0" w:rsidP="008D51D0">
      <w:pPr>
        <w:jc w:val="center"/>
        <w:rPr>
          <w:rFonts w:ascii="Times New Roman" w:hAnsi="Times New Roman"/>
          <w:sz w:val="32"/>
          <w:szCs w:val="24"/>
        </w:rPr>
      </w:pPr>
    </w:p>
    <w:p w:rsidR="008D51D0" w:rsidRDefault="008D51D0" w:rsidP="008D51D0">
      <w:pPr>
        <w:jc w:val="center"/>
        <w:rPr>
          <w:rFonts w:ascii="Times New Roman" w:hAnsi="Times New Roman"/>
          <w:b/>
          <w:sz w:val="32"/>
          <w:szCs w:val="24"/>
          <w:u w:val="single"/>
        </w:rPr>
      </w:pPr>
      <w:r w:rsidRPr="008D51D0">
        <w:rPr>
          <w:rFonts w:ascii="Times New Roman" w:hAnsi="Times New Roman"/>
          <w:b/>
          <w:sz w:val="32"/>
          <w:szCs w:val="24"/>
          <w:u w:val="single"/>
        </w:rPr>
        <w:t>RESPONDED TO:</w:t>
      </w:r>
    </w:p>
    <w:p w:rsidR="008D51D0" w:rsidRDefault="008D51D0" w:rsidP="008D51D0">
      <w:pPr>
        <w:jc w:val="center"/>
        <w:rPr>
          <w:rFonts w:ascii="Times New Roman" w:hAnsi="Times New Roman"/>
          <w:b/>
          <w:sz w:val="32"/>
          <w:szCs w:val="24"/>
          <w:u w:val="single"/>
        </w:rPr>
      </w:pPr>
    </w:p>
    <w:p w:rsidR="008D51D0" w:rsidRDefault="008D51D0" w:rsidP="008D51D0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August 17, 2015</w:t>
      </w:r>
    </w:p>
    <w:p w:rsidR="008D51D0" w:rsidRDefault="008D51D0" w:rsidP="008D51D0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ab/>
        <w:t xml:space="preserve">  1:29 am</w:t>
      </w:r>
      <w:r>
        <w:rPr>
          <w:rFonts w:ascii="Garamond" w:hAnsi="Garamond"/>
          <w:sz w:val="28"/>
          <w:szCs w:val="28"/>
        </w:rPr>
        <w:tab/>
        <w:t>600 block of Fuqua Drive for an open door.</w:t>
      </w:r>
    </w:p>
    <w:p w:rsidR="008D51D0" w:rsidRDefault="008D51D0" w:rsidP="008D51D0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ab/>
        <w:t xml:space="preserve">  4:19 am</w:t>
      </w:r>
      <w:r>
        <w:rPr>
          <w:rFonts w:ascii="Garamond" w:hAnsi="Garamond"/>
          <w:sz w:val="28"/>
          <w:szCs w:val="28"/>
        </w:rPr>
        <w:tab/>
        <w:t>100 block of East Second Street for an open door.</w:t>
      </w:r>
    </w:p>
    <w:p w:rsidR="008D51D0" w:rsidRDefault="008D51D0" w:rsidP="008D51D0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ab/>
        <w:t xml:space="preserve">  5:14 pm</w:t>
      </w:r>
      <w:r>
        <w:rPr>
          <w:rFonts w:ascii="Garamond" w:hAnsi="Garamond"/>
          <w:sz w:val="28"/>
          <w:szCs w:val="28"/>
        </w:rPr>
        <w:tab/>
        <w:t xml:space="preserve">200 block of Appomattox Street for a loud noise </w:t>
      </w:r>
    </w:p>
    <w:p w:rsidR="008D51D0" w:rsidRDefault="008D51D0" w:rsidP="008D51D0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  <w:t>complaint.</w:t>
      </w:r>
    </w:p>
    <w:p w:rsidR="008D51D0" w:rsidRDefault="008D51D0" w:rsidP="008D51D0">
      <w:pPr>
        <w:rPr>
          <w:rFonts w:ascii="Garamond" w:hAnsi="Garamond"/>
          <w:sz w:val="28"/>
          <w:szCs w:val="28"/>
        </w:rPr>
      </w:pPr>
    </w:p>
    <w:p w:rsidR="008D51D0" w:rsidRDefault="008D51D0" w:rsidP="008D51D0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August 18, 2015</w:t>
      </w:r>
    </w:p>
    <w:p w:rsidR="008D51D0" w:rsidRDefault="008D51D0" w:rsidP="008D51D0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ab/>
        <w:t xml:space="preserve">  4:36 pm</w:t>
      </w:r>
      <w:r>
        <w:rPr>
          <w:rFonts w:ascii="Garamond" w:hAnsi="Garamond"/>
          <w:sz w:val="28"/>
          <w:szCs w:val="28"/>
        </w:rPr>
        <w:tab/>
        <w:t>2000 block of Cobb Street for report of a vandalism.</w:t>
      </w:r>
    </w:p>
    <w:p w:rsidR="00526CF3" w:rsidRDefault="00526CF3" w:rsidP="008D51D0">
      <w:pPr>
        <w:rPr>
          <w:rFonts w:ascii="Garamond" w:hAnsi="Garamond"/>
          <w:sz w:val="28"/>
          <w:szCs w:val="28"/>
        </w:rPr>
      </w:pPr>
    </w:p>
    <w:p w:rsidR="00526CF3" w:rsidRDefault="00526CF3" w:rsidP="008D51D0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August 19, 2015</w:t>
      </w:r>
    </w:p>
    <w:p w:rsidR="00526CF3" w:rsidRDefault="00526CF3" w:rsidP="008D51D0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ab/>
        <w:t xml:space="preserve">  9:10 pm</w:t>
      </w:r>
      <w:r>
        <w:rPr>
          <w:rFonts w:ascii="Garamond" w:hAnsi="Garamond"/>
          <w:sz w:val="28"/>
          <w:szCs w:val="28"/>
        </w:rPr>
        <w:tab/>
        <w:t>600 block of Oak Street for a loud noise complaint.</w:t>
      </w:r>
    </w:p>
    <w:p w:rsidR="00526CF3" w:rsidRDefault="00526CF3" w:rsidP="008D51D0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ab/>
        <w:t xml:space="preserve">  9:13 pm</w:t>
      </w:r>
      <w:r>
        <w:rPr>
          <w:rFonts w:ascii="Garamond" w:hAnsi="Garamond"/>
          <w:sz w:val="28"/>
          <w:szCs w:val="28"/>
        </w:rPr>
        <w:tab/>
        <w:t>200 block of Appomattox Street for a loud noise complaint.</w:t>
      </w:r>
    </w:p>
    <w:p w:rsidR="00526CF3" w:rsidRDefault="00526CF3" w:rsidP="008D51D0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ab/>
        <w:t>10:31 pm</w:t>
      </w:r>
      <w:r>
        <w:rPr>
          <w:rFonts w:ascii="Garamond" w:hAnsi="Garamond"/>
          <w:sz w:val="28"/>
          <w:szCs w:val="28"/>
        </w:rPr>
        <w:tab/>
        <w:t>400 block of Sunchase Blvd. for a loud noise complaint.</w:t>
      </w:r>
    </w:p>
    <w:p w:rsidR="00526CF3" w:rsidRDefault="00526CF3" w:rsidP="008D51D0">
      <w:pPr>
        <w:rPr>
          <w:rFonts w:ascii="Garamond" w:hAnsi="Garamond"/>
          <w:sz w:val="28"/>
          <w:szCs w:val="28"/>
        </w:rPr>
      </w:pPr>
    </w:p>
    <w:p w:rsidR="00526CF3" w:rsidRDefault="00526CF3" w:rsidP="008D51D0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August 20, 2015</w:t>
      </w:r>
    </w:p>
    <w:p w:rsidR="00526CF3" w:rsidRDefault="00526CF3" w:rsidP="008D51D0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ab/>
        <w:t xml:space="preserve">  3:08 am</w:t>
      </w:r>
      <w:r>
        <w:rPr>
          <w:rFonts w:ascii="Garamond" w:hAnsi="Garamond"/>
          <w:sz w:val="28"/>
          <w:szCs w:val="28"/>
        </w:rPr>
        <w:tab/>
        <w:t>600 block of Fuqua Drive for an open door.</w:t>
      </w:r>
    </w:p>
    <w:p w:rsidR="00BA696A" w:rsidRDefault="00BA696A" w:rsidP="008D51D0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ab/>
        <w:t xml:space="preserve">  9:15 pm</w:t>
      </w:r>
      <w:r>
        <w:rPr>
          <w:rFonts w:ascii="Garamond" w:hAnsi="Garamond"/>
          <w:sz w:val="28"/>
          <w:szCs w:val="28"/>
        </w:rPr>
        <w:tab/>
        <w:t>200 block of Appomattox Street for a loud noise complaint.</w:t>
      </w:r>
    </w:p>
    <w:p w:rsidR="00BA696A" w:rsidRDefault="00BA696A" w:rsidP="008D51D0">
      <w:pPr>
        <w:rPr>
          <w:rFonts w:ascii="Garamond" w:hAnsi="Garamond"/>
          <w:sz w:val="28"/>
          <w:szCs w:val="28"/>
        </w:rPr>
      </w:pPr>
    </w:p>
    <w:p w:rsidR="00BA696A" w:rsidRDefault="00BA696A" w:rsidP="008D51D0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August 21, 2015</w:t>
      </w:r>
    </w:p>
    <w:p w:rsidR="00BA696A" w:rsidRDefault="00BA696A" w:rsidP="008D51D0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ab/>
        <w:t>12:22 am</w:t>
      </w:r>
      <w:r>
        <w:rPr>
          <w:rFonts w:ascii="Garamond" w:hAnsi="Garamond"/>
          <w:sz w:val="28"/>
          <w:szCs w:val="28"/>
        </w:rPr>
        <w:tab/>
        <w:t>1300 block of West Third Street for an open door.</w:t>
      </w:r>
    </w:p>
    <w:p w:rsidR="00BA696A" w:rsidRDefault="00BA696A" w:rsidP="008D51D0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ab/>
        <w:t xml:space="preserve">  1:11 am</w:t>
      </w:r>
      <w:r>
        <w:rPr>
          <w:rFonts w:ascii="Garamond" w:hAnsi="Garamond"/>
          <w:sz w:val="28"/>
          <w:szCs w:val="28"/>
        </w:rPr>
        <w:tab/>
        <w:t>600 block of Buffalo Street for a drunk in public.</w:t>
      </w:r>
    </w:p>
    <w:p w:rsidR="00E30EB0" w:rsidRDefault="00E30EB0" w:rsidP="008D51D0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ab/>
        <w:t>12:18 pm</w:t>
      </w:r>
      <w:r>
        <w:rPr>
          <w:rFonts w:ascii="Garamond" w:hAnsi="Garamond"/>
          <w:sz w:val="28"/>
          <w:szCs w:val="28"/>
        </w:rPr>
        <w:tab/>
        <w:t>400 block of North Bridge Street for a loud noise complaint.</w:t>
      </w:r>
    </w:p>
    <w:p w:rsidR="00E30EB0" w:rsidRDefault="00E30EB0" w:rsidP="008D51D0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ab/>
        <w:t>10:53 pm</w:t>
      </w:r>
      <w:r>
        <w:rPr>
          <w:rFonts w:ascii="Garamond" w:hAnsi="Garamond"/>
          <w:sz w:val="28"/>
          <w:szCs w:val="28"/>
        </w:rPr>
        <w:tab/>
        <w:t>600 block of Buffalo Street for a loud noise complaint.</w:t>
      </w:r>
    </w:p>
    <w:p w:rsidR="00E30EB0" w:rsidRDefault="00E30EB0" w:rsidP="008D51D0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  <w:t>Unfounded.</w:t>
      </w:r>
    </w:p>
    <w:p w:rsidR="00E30EB0" w:rsidRDefault="00E30EB0" w:rsidP="008D51D0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ab/>
        <w:t xml:space="preserve">  1:08 am</w:t>
      </w:r>
      <w:r>
        <w:rPr>
          <w:rFonts w:ascii="Garamond" w:hAnsi="Garamond"/>
          <w:sz w:val="28"/>
          <w:szCs w:val="28"/>
        </w:rPr>
        <w:tab/>
        <w:t>200 block of Callaway Lane for a loud noise complaint.</w:t>
      </w:r>
    </w:p>
    <w:p w:rsidR="00E30EB0" w:rsidRDefault="00E30EB0" w:rsidP="008D51D0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ab/>
        <w:t xml:space="preserve">  1:28 am</w:t>
      </w:r>
      <w:r>
        <w:rPr>
          <w:rFonts w:ascii="Garamond" w:hAnsi="Garamond"/>
          <w:sz w:val="28"/>
          <w:szCs w:val="28"/>
        </w:rPr>
        <w:tab/>
        <w:t>2000 block of South Main Street for a loud noise complaint.</w:t>
      </w:r>
    </w:p>
    <w:p w:rsidR="00E30EB0" w:rsidRDefault="00E30EB0" w:rsidP="008D51D0">
      <w:pPr>
        <w:rPr>
          <w:rFonts w:ascii="Garamond" w:hAnsi="Garamond"/>
          <w:sz w:val="28"/>
          <w:szCs w:val="28"/>
        </w:rPr>
      </w:pPr>
    </w:p>
    <w:p w:rsidR="00E30EB0" w:rsidRDefault="00E30EB0" w:rsidP="008D51D0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August 22, 2015</w:t>
      </w:r>
    </w:p>
    <w:p w:rsidR="00E30EB0" w:rsidRDefault="00E30EB0" w:rsidP="008D51D0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ab/>
        <w:t xml:space="preserve">  8:28 pm</w:t>
      </w:r>
      <w:r>
        <w:rPr>
          <w:rFonts w:ascii="Garamond" w:hAnsi="Garamond"/>
          <w:sz w:val="28"/>
          <w:szCs w:val="28"/>
        </w:rPr>
        <w:tab/>
        <w:t>Buffalo Street for a loud noise complaint.  Unfounded.</w:t>
      </w:r>
    </w:p>
    <w:p w:rsidR="00E30EB0" w:rsidRDefault="00E30EB0" w:rsidP="008D51D0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ab/>
        <w:t xml:space="preserve">  9:01 pm</w:t>
      </w:r>
      <w:r>
        <w:rPr>
          <w:rFonts w:ascii="Garamond" w:hAnsi="Garamond"/>
          <w:sz w:val="28"/>
          <w:szCs w:val="28"/>
        </w:rPr>
        <w:tab/>
        <w:t>600 block of Longwood Avenue for a loud noise complaint.</w:t>
      </w:r>
    </w:p>
    <w:p w:rsidR="00E30EB0" w:rsidRDefault="00E30EB0" w:rsidP="008D51D0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August 22, 2015</w:t>
      </w:r>
    </w:p>
    <w:p w:rsidR="00E30EB0" w:rsidRDefault="00E30EB0" w:rsidP="008D51D0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ab/>
        <w:t>10:26 pm</w:t>
      </w:r>
      <w:r>
        <w:rPr>
          <w:rFonts w:ascii="Garamond" w:hAnsi="Garamond"/>
          <w:sz w:val="28"/>
          <w:szCs w:val="28"/>
        </w:rPr>
        <w:tab/>
        <w:t>Grove Street for report of two subjects drunk in public.</w:t>
      </w:r>
    </w:p>
    <w:p w:rsidR="00E30EB0" w:rsidRDefault="00E30EB0" w:rsidP="008D51D0">
      <w:pPr>
        <w:rPr>
          <w:rFonts w:ascii="Garamond" w:hAnsi="Garamond"/>
          <w:sz w:val="28"/>
          <w:szCs w:val="28"/>
        </w:rPr>
      </w:pPr>
    </w:p>
    <w:p w:rsidR="00E30EB0" w:rsidRDefault="00E30EB0" w:rsidP="008D51D0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August 23, 2015</w:t>
      </w:r>
    </w:p>
    <w:p w:rsidR="006404DB" w:rsidRDefault="006404DB" w:rsidP="008D51D0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ab/>
        <w:t>12:36 am</w:t>
      </w:r>
      <w:r>
        <w:rPr>
          <w:rFonts w:ascii="Garamond" w:hAnsi="Garamond"/>
          <w:sz w:val="28"/>
          <w:szCs w:val="28"/>
        </w:rPr>
        <w:tab/>
        <w:t>400 block of Buffalo Street for a drunk in public.</w:t>
      </w:r>
    </w:p>
    <w:p w:rsidR="00E30EB0" w:rsidRPr="008D51D0" w:rsidRDefault="00E30EB0" w:rsidP="008D51D0">
      <w:pPr>
        <w:rPr>
          <w:rFonts w:ascii="Garamond" w:hAnsi="Garamond"/>
          <w:sz w:val="28"/>
          <w:szCs w:val="28"/>
        </w:rPr>
      </w:pPr>
    </w:p>
    <w:sectPr w:rsidR="00E30EB0" w:rsidRPr="008D51D0" w:rsidSect="00F572DD">
      <w:footerReference w:type="default" r:id="rId8"/>
      <w:pgSz w:w="12240" w:h="15840"/>
      <w:pgMar w:top="1440" w:right="1440" w:bottom="1440" w:left="1440" w:header="720" w:footer="720" w:gutter="0"/>
      <w:pgBorders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02AF" w:rsidRDefault="003A02AF" w:rsidP="001F2430">
      <w:r>
        <w:separator/>
      </w:r>
    </w:p>
  </w:endnote>
  <w:endnote w:type="continuationSeparator" w:id="0">
    <w:p w:rsidR="003A02AF" w:rsidRDefault="003A02AF" w:rsidP="001F24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69E2" w:rsidRDefault="006669E2">
    <w:pPr>
      <w:pStyle w:val="Footer"/>
      <w:jc w:val="center"/>
    </w:pPr>
    <w:r>
      <w:t xml:space="preserve">Page </w:t>
    </w:r>
    <w:r w:rsidR="00165F0A"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 w:rsidR="00165F0A">
      <w:rPr>
        <w:b/>
        <w:sz w:val="24"/>
        <w:szCs w:val="24"/>
      </w:rPr>
      <w:fldChar w:fldCharType="separate"/>
    </w:r>
    <w:r w:rsidR="00B92A23">
      <w:rPr>
        <w:b/>
        <w:noProof/>
      </w:rPr>
      <w:t>1</w:t>
    </w:r>
    <w:r w:rsidR="00165F0A">
      <w:rPr>
        <w:b/>
        <w:sz w:val="24"/>
        <w:szCs w:val="24"/>
      </w:rPr>
      <w:fldChar w:fldCharType="end"/>
    </w:r>
    <w:r>
      <w:t xml:space="preserve"> of </w:t>
    </w:r>
    <w:r w:rsidR="00165F0A"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 w:rsidR="00165F0A">
      <w:rPr>
        <w:b/>
        <w:sz w:val="24"/>
        <w:szCs w:val="24"/>
      </w:rPr>
      <w:fldChar w:fldCharType="separate"/>
    </w:r>
    <w:r w:rsidR="00B92A23">
      <w:rPr>
        <w:b/>
        <w:noProof/>
      </w:rPr>
      <w:t>2</w:t>
    </w:r>
    <w:r w:rsidR="00165F0A">
      <w:rPr>
        <w:b/>
        <w:sz w:val="24"/>
        <w:szCs w:val="24"/>
      </w:rPr>
      <w:fldChar w:fldCharType="end"/>
    </w:r>
  </w:p>
  <w:p w:rsidR="006669E2" w:rsidRDefault="006669E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02AF" w:rsidRDefault="003A02AF" w:rsidP="001F2430">
      <w:r>
        <w:separator/>
      </w:r>
    </w:p>
  </w:footnote>
  <w:footnote w:type="continuationSeparator" w:id="0">
    <w:p w:rsidR="003A02AF" w:rsidRDefault="003A02AF" w:rsidP="001F243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D51D0"/>
    <w:rsid w:val="00004195"/>
    <w:rsid w:val="00026A75"/>
    <w:rsid w:val="00031368"/>
    <w:rsid w:val="00032FB3"/>
    <w:rsid w:val="00035537"/>
    <w:rsid w:val="0004014C"/>
    <w:rsid w:val="00042723"/>
    <w:rsid w:val="00043F4F"/>
    <w:rsid w:val="00045677"/>
    <w:rsid w:val="00047208"/>
    <w:rsid w:val="000519BB"/>
    <w:rsid w:val="0005327D"/>
    <w:rsid w:val="00053CB1"/>
    <w:rsid w:val="00062AD7"/>
    <w:rsid w:val="00062DFF"/>
    <w:rsid w:val="00066494"/>
    <w:rsid w:val="00066647"/>
    <w:rsid w:val="00070327"/>
    <w:rsid w:val="00071693"/>
    <w:rsid w:val="00075638"/>
    <w:rsid w:val="00077056"/>
    <w:rsid w:val="00096520"/>
    <w:rsid w:val="000A69B2"/>
    <w:rsid w:val="000A7589"/>
    <w:rsid w:val="000B3287"/>
    <w:rsid w:val="000B5851"/>
    <w:rsid w:val="000B6583"/>
    <w:rsid w:val="000C3477"/>
    <w:rsid w:val="000E0241"/>
    <w:rsid w:val="000E48AF"/>
    <w:rsid w:val="000E7D13"/>
    <w:rsid w:val="000F1A67"/>
    <w:rsid w:val="000F286B"/>
    <w:rsid w:val="00101CD0"/>
    <w:rsid w:val="001025E2"/>
    <w:rsid w:val="00103A2F"/>
    <w:rsid w:val="001155FD"/>
    <w:rsid w:val="00115636"/>
    <w:rsid w:val="00116023"/>
    <w:rsid w:val="00122ECE"/>
    <w:rsid w:val="00123B1B"/>
    <w:rsid w:val="00124BEA"/>
    <w:rsid w:val="001273E9"/>
    <w:rsid w:val="00127B4E"/>
    <w:rsid w:val="00150948"/>
    <w:rsid w:val="00150A69"/>
    <w:rsid w:val="00156889"/>
    <w:rsid w:val="001621D5"/>
    <w:rsid w:val="0016325C"/>
    <w:rsid w:val="001632DD"/>
    <w:rsid w:val="00165F0A"/>
    <w:rsid w:val="00171E71"/>
    <w:rsid w:val="00172236"/>
    <w:rsid w:val="001829BE"/>
    <w:rsid w:val="001834CF"/>
    <w:rsid w:val="00186F63"/>
    <w:rsid w:val="001A6774"/>
    <w:rsid w:val="001D3277"/>
    <w:rsid w:val="001F2430"/>
    <w:rsid w:val="00201D85"/>
    <w:rsid w:val="00204502"/>
    <w:rsid w:val="0023448F"/>
    <w:rsid w:val="002429B0"/>
    <w:rsid w:val="00246556"/>
    <w:rsid w:val="00253BD7"/>
    <w:rsid w:val="00257188"/>
    <w:rsid w:val="00257ABE"/>
    <w:rsid w:val="002615E3"/>
    <w:rsid w:val="00265505"/>
    <w:rsid w:val="002756D2"/>
    <w:rsid w:val="002907FE"/>
    <w:rsid w:val="00291395"/>
    <w:rsid w:val="002B02C3"/>
    <w:rsid w:val="002B2C9B"/>
    <w:rsid w:val="002C3544"/>
    <w:rsid w:val="002C3C88"/>
    <w:rsid w:val="002D083E"/>
    <w:rsid w:val="002D1744"/>
    <w:rsid w:val="002D7675"/>
    <w:rsid w:val="002E2D85"/>
    <w:rsid w:val="002E2F46"/>
    <w:rsid w:val="002E420A"/>
    <w:rsid w:val="002F0468"/>
    <w:rsid w:val="002F2E96"/>
    <w:rsid w:val="003019B8"/>
    <w:rsid w:val="00301D38"/>
    <w:rsid w:val="00305567"/>
    <w:rsid w:val="003144FC"/>
    <w:rsid w:val="003146D5"/>
    <w:rsid w:val="00326067"/>
    <w:rsid w:val="0033781E"/>
    <w:rsid w:val="0034100E"/>
    <w:rsid w:val="00343BFF"/>
    <w:rsid w:val="003504CB"/>
    <w:rsid w:val="00356FDE"/>
    <w:rsid w:val="00366435"/>
    <w:rsid w:val="00370116"/>
    <w:rsid w:val="00372B45"/>
    <w:rsid w:val="00372DAE"/>
    <w:rsid w:val="00386634"/>
    <w:rsid w:val="003A02AF"/>
    <w:rsid w:val="003A6384"/>
    <w:rsid w:val="003A6CEF"/>
    <w:rsid w:val="003B277F"/>
    <w:rsid w:val="003C111F"/>
    <w:rsid w:val="003E2CB8"/>
    <w:rsid w:val="003E59EB"/>
    <w:rsid w:val="004012D3"/>
    <w:rsid w:val="00404A05"/>
    <w:rsid w:val="00404B62"/>
    <w:rsid w:val="00405BE4"/>
    <w:rsid w:val="00412B05"/>
    <w:rsid w:val="00431BC4"/>
    <w:rsid w:val="00436D75"/>
    <w:rsid w:val="00444DA6"/>
    <w:rsid w:val="004450E8"/>
    <w:rsid w:val="00463E08"/>
    <w:rsid w:val="00471913"/>
    <w:rsid w:val="00473854"/>
    <w:rsid w:val="004807A7"/>
    <w:rsid w:val="0048459F"/>
    <w:rsid w:val="004925F0"/>
    <w:rsid w:val="0049293D"/>
    <w:rsid w:val="004A0345"/>
    <w:rsid w:val="004B6C00"/>
    <w:rsid w:val="004B71E2"/>
    <w:rsid w:val="004C100B"/>
    <w:rsid w:val="004C4C71"/>
    <w:rsid w:val="004C5F95"/>
    <w:rsid w:val="004D20AB"/>
    <w:rsid w:val="004D3830"/>
    <w:rsid w:val="004D49C7"/>
    <w:rsid w:val="004D58F1"/>
    <w:rsid w:val="004D70CC"/>
    <w:rsid w:val="004F0B4D"/>
    <w:rsid w:val="004F7F41"/>
    <w:rsid w:val="00502EE2"/>
    <w:rsid w:val="00504EDB"/>
    <w:rsid w:val="00505491"/>
    <w:rsid w:val="00505554"/>
    <w:rsid w:val="005068DE"/>
    <w:rsid w:val="005100E6"/>
    <w:rsid w:val="00513E43"/>
    <w:rsid w:val="0052422D"/>
    <w:rsid w:val="00524A4F"/>
    <w:rsid w:val="00525FEA"/>
    <w:rsid w:val="00526CF3"/>
    <w:rsid w:val="00534FF8"/>
    <w:rsid w:val="005377E9"/>
    <w:rsid w:val="0054170B"/>
    <w:rsid w:val="005430B7"/>
    <w:rsid w:val="0054662F"/>
    <w:rsid w:val="00547938"/>
    <w:rsid w:val="00552F03"/>
    <w:rsid w:val="00553727"/>
    <w:rsid w:val="00557FC3"/>
    <w:rsid w:val="005631EC"/>
    <w:rsid w:val="0056460A"/>
    <w:rsid w:val="0057111A"/>
    <w:rsid w:val="00572B36"/>
    <w:rsid w:val="005730DE"/>
    <w:rsid w:val="005829B7"/>
    <w:rsid w:val="00582DB9"/>
    <w:rsid w:val="00582DF5"/>
    <w:rsid w:val="00592FF8"/>
    <w:rsid w:val="005A02CD"/>
    <w:rsid w:val="005A164E"/>
    <w:rsid w:val="005B3375"/>
    <w:rsid w:val="005B5669"/>
    <w:rsid w:val="005C07DC"/>
    <w:rsid w:val="005C0B70"/>
    <w:rsid w:val="005C11A4"/>
    <w:rsid w:val="005C5AE5"/>
    <w:rsid w:val="005D3398"/>
    <w:rsid w:val="005E3DE1"/>
    <w:rsid w:val="005F1872"/>
    <w:rsid w:val="005F1D6C"/>
    <w:rsid w:val="005F2457"/>
    <w:rsid w:val="0060682D"/>
    <w:rsid w:val="0062559D"/>
    <w:rsid w:val="0062769B"/>
    <w:rsid w:val="00635F79"/>
    <w:rsid w:val="006404DB"/>
    <w:rsid w:val="00641CA0"/>
    <w:rsid w:val="006445A4"/>
    <w:rsid w:val="0064473A"/>
    <w:rsid w:val="00652498"/>
    <w:rsid w:val="00661209"/>
    <w:rsid w:val="006669E2"/>
    <w:rsid w:val="0067581F"/>
    <w:rsid w:val="00682D7E"/>
    <w:rsid w:val="006A2421"/>
    <w:rsid w:val="006A7C86"/>
    <w:rsid w:val="006B5947"/>
    <w:rsid w:val="006D4C00"/>
    <w:rsid w:val="006D743D"/>
    <w:rsid w:val="006E0972"/>
    <w:rsid w:val="006F12AC"/>
    <w:rsid w:val="006F42FC"/>
    <w:rsid w:val="006F5FF9"/>
    <w:rsid w:val="007128E6"/>
    <w:rsid w:val="0072059D"/>
    <w:rsid w:val="00735682"/>
    <w:rsid w:val="00747580"/>
    <w:rsid w:val="00763CF7"/>
    <w:rsid w:val="007665AD"/>
    <w:rsid w:val="00766AD6"/>
    <w:rsid w:val="00774140"/>
    <w:rsid w:val="00781519"/>
    <w:rsid w:val="007818B8"/>
    <w:rsid w:val="00782A81"/>
    <w:rsid w:val="00790B5F"/>
    <w:rsid w:val="00793CCF"/>
    <w:rsid w:val="00796731"/>
    <w:rsid w:val="007A1315"/>
    <w:rsid w:val="007A3D59"/>
    <w:rsid w:val="007B62FC"/>
    <w:rsid w:val="007B66A1"/>
    <w:rsid w:val="007B6D85"/>
    <w:rsid w:val="007D286B"/>
    <w:rsid w:val="007D71EA"/>
    <w:rsid w:val="007D7900"/>
    <w:rsid w:val="007E14F9"/>
    <w:rsid w:val="007F17D4"/>
    <w:rsid w:val="008039A1"/>
    <w:rsid w:val="00804F5D"/>
    <w:rsid w:val="00817CF0"/>
    <w:rsid w:val="00827317"/>
    <w:rsid w:val="0085034A"/>
    <w:rsid w:val="00853A72"/>
    <w:rsid w:val="00856026"/>
    <w:rsid w:val="00860BA7"/>
    <w:rsid w:val="00865531"/>
    <w:rsid w:val="00871780"/>
    <w:rsid w:val="0087281B"/>
    <w:rsid w:val="00875CD2"/>
    <w:rsid w:val="0087661D"/>
    <w:rsid w:val="0087693B"/>
    <w:rsid w:val="008800E4"/>
    <w:rsid w:val="0088196F"/>
    <w:rsid w:val="00881B9A"/>
    <w:rsid w:val="00881D71"/>
    <w:rsid w:val="00887F65"/>
    <w:rsid w:val="0089395D"/>
    <w:rsid w:val="00895242"/>
    <w:rsid w:val="008A5B92"/>
    <w:rsid w:val="008B0856"/>
    <w:rsid w:val="008C00E9"/>
    <w:rsid w:val="008C4CFF"/>
    <w:rsid w:val="008D0073"/>
    <w:rsid w:val="008D4445"/>
    <w:rsid w:val="008D51D0"/>
    <w:rsid w:val="008E37BE"/>
    <w:rsid w:val="008E439D"/>
    <w:rsid w:val="008E64E2"/>
    <w:rsid w:val="008E7A2D"/>
    <w:rsid w:val="008F3027"/>
    <w:rsid w:val="00904189"/>
    <w:rsid w:val="00905BF9"/>
    <w:rsid w:val="009130EC"/>
    <w:rsid w:val="00924487"/>
    <w:rsid w:val="00926669"/>
    <w:rsid w:val="009506B6"/>
    <w:rsid w:val="00957224"/>
    <w:rsid w:val="00962113"/>
    <w:rsid w:val="00977932"/>
    <w:rsid w:val="0097793C"/>
    <w:rsid w:val="009802AC"/>
    <w:rsid w:val="00982A55"/>
    <w:rsid w:val="00986EA6"/>
    <w:rsid w:val="00991F54"/>
    <w:rsid w:val="009A7910"/>
    <w:rsid w:val="009B58F4"/>
    <w:rsid w:val="009C17F0"/>
    <w:rsid w:val="009D2147"/>
    <w:rsid w:val="009D3963"/>
    <w:rsid w:val="009D5B75"/>
    <w:rsid w:val="009E0F73"/>
    <w:rsid w:val="009E2E2A"/>
    <w:rsid w:val="009F72EB"/>
    <w:rsid w:val="00A05870"/>
    <w:rsid w:val="00A15A07"/>
    <w:rsid w:val="00A22390"/>
    <w:rsid w:val="00A227B0"/>
    <w:rsid w:val="00A34D93"/>
    <w:rsid w:val="00A3530D"/>
    <w:rsid w:val="00A45EE2"/>
    <w:rsid w:val="00A61DB3"/>
    <w:rsid w:val="00A70671"/>
    <w:rsid w:val="00A71516"/>
    <w:rsid w:val="00A817CD"/>
    <w:rsid w:val="00A81B56"/>
    <w:rsid w:val="00A84053"/>
    <w:rsid w:val="00A92C2A"/>
    <w:rsid w:val="00A92F41"/>
    <w:rsid w:val="00A97520"/>
    <w:rsid w:val="00AA2D64"/>
    <w:rsid w:val="00AA50E8"/>
    <w:rsid w:val="00AB38CC"/>
    <w:rsid w:val="00AC544D"/>
    <w:rsid w:val="00AC740B"/>
    <w:rsid w:val="00AD3335"/>
    <w:rsid w:val="00AD7284"/>
    <w:rsid w:val="00AE5E9A"/>
    <w:rsid w:val="00B14A16"/>
    <w:rsid w:val="00B1727A"/>
    <w:rsid w:val="00B20C2E"/>
    <w:rsid w:val="00B22923"/>
    <w:rsid w:val="00B2320A"/>
    <w:rsid w:val="00B33C88"/>
    <w:rsid w:val="00B3540B"/>
    <w:rsid w:val="00B371D6"/>
    <w:rsid w:val="00B4523F"/>
    <w:rsid w:val="00B574AB"/>
    <w:rsid w:val="00B623D5"/>
    <w:rsid w:val="00B6373F"/>
    <w:rsid w:val="00B73977"/>
    <w:rsid w:val="00B74159"/>
    <w:rsid w:val="00B770AF"/>
    <w:rsid w:val="00B808E2"/>
    <w:rsid w:val="00B91572"/>
    <w:rsid w:val="00B92A23"/>
    <w:rsid w:val="00B946F2"/>
    <w:rsid w:val="00BA0889"/>
    <w:rsid w:val="00BA0923"/>
    <w:rsid w:val="00BA274E"/>
    <w:rsid w:val="00BA696A"/>
    <w:rsid w:val="00BB059E"/>
    <w:rsid w:val="00BB1113"/>
    <w:rsid w:val="00BB35DA"/>
    <w:rsid w:val="00BB797D"/>
    <w:rsid w:val="00BC09F9"/>
    <w:rsid w:val="00BD3DB3"/>
    <w:rsid w:val="00BD7113"/>
    <w:rsid w:val="00BF706C"/>
    <w:rsid w:val="00C01B81"/>
    <w:rsid w:val="00C01DD8"/>
    <w:rsid w:val="00C020A1"/>
    <w:rsid w:val="00C24C44"/>
    <w:rsid w:val="00C520A6"/>
    <w:rsid w:val="00C55B10"/>
    <w:rsid w:val="00C62384"/>
    <w:rsid w:val="00C75EFF"/>
    <w:rsid w:val="00C902CC"/>
    <w:rsid w:val="00CA4980"/>
    <w:rsid w:val="00CA7787"/>
    <w:rsid w:val="00CB15FD"/>
    <w:rsid w:val="00CD2361"/>
    <w:rsid w:val="00CD7EF5"/>
    <w:rsid w:val="00CF38A3"/>
    <w:rsid w:val="00D17C32"/>
    <w:rsid w:val="00D21C15"/>
    <w:rsid w:val="00D32188"/>
    <w:rsid w:val="00D5031B"/>
    <w:rsid w:val="00D50A41"/>
    <w:rsid w:val="00D53164"/>
    <w:rsid w:val="00D622FF"/>
    <w:rsid w:val="00D6404F"/>
    <w:rsid w:val="00D65012"/>
    <w:rsid w:val="00D66230"/>
    <w:rsid w:val="00D71742"/>
    <w:rsid w:val="00D76DFE"/>
    <w:rsid w:val="00D95299"/>
    <w:rsid w:val="00D95BB6"/>
    <w:rsid w:val="00DA1DB9"/>
    <w:rsid w:val="00DA4733"/>
    <w:rsid w:val="00DA5253"/>
    <w:rsid w:val="00DA61D5"/>
    <w:rsid w:val="00DA79E4"/>
    <w:rsid w:val="00DB0E2A"/>
    <w:rsid w:val="00DB1AF7"/>
    <w:rsid w:val="00DC4ED1"/>
    <w:rsid w:val="00DC59DD"/>
    <w:rsid w:val="00DF220C"/>
    <w:rsid w:val="00E03354"/>
    <w:rsid w:val="00E049A9"/>
    <w:rsid w:val="00E10970"/>
    <w:rsid w:val="00E12452"/>
    <w:rsid w:val="00E16CE1"/>
    <w:rsid w:val="00E21696"/>
    <w:rsid w:val="00E21F51"/>
    <w:rsid w:val="00E22651"/>
    <w:rsid w:val="00E25757"/>
    <w:rsid w:val="00E278F1"/>
    <w:rsid w:val="00E30EB0"/>
    <w:rsid w:val="00E316D2"/>
    <w:rsid w:val="00E360C2"/>
    <w:rsid w:val="00E37F4C"/>
    <w:rsid w:val="00E40856"/>
    <w:rsid w:val="00E5646E"/>
    <w:rsid w:val="00E716E8"/>
    <w:rsid w:val="00E8085C"/>
    <w:rsid w:val="00E86113"/>
    <w:rsid w:val="00EB6690"/>
    <w:rsid w:val="00EC6F1E"/>
    <w:rsid w:val="00ED3DC3"/>
    <w:rsid w:val="00EE52D8"/>
    <w:rsid w:val="00EE6604"/>
    <w:rsid w:val="00EE7D0E"/>
    <w:rsid w:val="00EF0860"/>
    <w:rsid w:val="00EF3B88"/>
    <w:rsid w:val="00EF5DE4"/>
    <w:rsid w:val="00F12527"/>
    <w:rsid w:val="00F17922"/>
    <w:rsid w:val="00F24AFD"/>
    <w:rsid w:val="00F305BF"/>
    <w:rsid w:val="00F30EAC"/>
    <w:rsid w:val="00F513FA"/>
    <w:rsid w:val="00F572DD"/>
    <w:rsid w:val="00F61ADF"/>
    <w:rsid w:val="00F62C24"/>
    <w:rsid w:val="00F652EE"/>
    <w:rsid w:val="00F75F23"/>
    <w:rsid w:val="00F76DF4"/>
    <w:rsid w:val="00F910BB"/>
    <w:rsid w:val="00F94B7E"/>
    <w:rsid w:val="00FA192E"/>
    <w:rsid w:val="00FA1972"/>
    <w:rsid w:val="00FA2AB0"/>
    <w:rsid w:val="00FA641E"/>
    <w:rsid w:val="00FB2C27"/>
    <w:rsid w:val="00FB4AEF"/>
    <w:rsid w:val="00FC08F2"/>
    <w:rsid w:val="00FC4D11"/>
    <w:rsid w:val="00FD03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F95"/>
    <w:rPr>
      <w:rFonts w:ascii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53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30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F24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2430"/>
    <w:rPr>
      <w:rFonts w:ascii="Calibri" w:hAnsi="Calibri"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F24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2430"/>
    <w:rPr>
      <w:rFonts w:ascii="Calibri" w:hAnsi="Calibri" w:cs="Times New Roman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8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image" Target="media/image1.jpeg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FPD%20Activity%20Reports\Template%20for%20Police%20Activity%20Lo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0181EC-E691-401F-86D9-30CD962E8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for Police Activity Log</Template>
  <TotalTime>41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aallen</dc:creator>
  <cp:lastModifiedBy>aallen</cp:lastModifiedBy>
  <cp:revision>5</cp:revision>
  <cp:lastPrinted>2015-08-25T14:08:00Z</cp:lastPrinted>
  <dcterms:created xsi:type="dcterms:W3CDTF">2015-08-19T14:10:00Z</dcterms:created>
  <dcterms:modified xsi:type="dcterms:W3CDTF">2015-08-25T14:09:00Z</dcterms:modified>
</cp:coreProperties>
</file>