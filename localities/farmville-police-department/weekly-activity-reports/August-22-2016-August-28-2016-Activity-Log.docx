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58417C" w:rsidRDefault="0058417C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58417C" w:rsidRDefault="0058417C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22, 2016 – AUGUST 28, 2016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58417C" w:rsidRDefault="0058417C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22, 2016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23, 2016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10:27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drunk in public.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24, 2016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25, 2016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1:30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1000 block of South Main Street for a drunk in public.</w:t>
      </w:r>
    </w:p>
    <w:p w:rsidR="0058417C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12:31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South Street and Fourth Street for a two vehicle </w:t>
      </w:r>
    </w:p>
    <w:p w:rsidR="00A371EF" w:rsidRDefault="0058417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accident. 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26, 2016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9:50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South Main Street for a medical call.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11:17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 block of High Street for a loud noise complaint.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27, 2016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1:58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900 block of Longwood Avenue for a loud noise </w:t>
      </w:r>
    </w:p>
    <w:p w:rsidR="00A371EF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FE70F1" w:rsidRDefault="00A371EF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4:21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1700 </w:t>
      </w:r>
      <w:r w:rsidR="00FE70F1">
        <w:rPr>
          <w:rFonts w:asciiTheme="minorHAnsi" w:hAnsiTheme="minorHAnsi"/>
          <w:sz w:val="28"/>
          <w:szCs w:val="28"/>
        </w:rPr>
        <w:t>block of West Third Street for a medical call.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9:24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Hylawn Avenue for report of a vandalism.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12:47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Oak Street for an accident.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11:58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Appomattox Street for a loud noise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28, 2016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12:36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Appomattox Street for a loud noise</w:t>
      </w:r>
    </w:p>
    <w:p w:rsidR="00FE70F1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814F4C" w:rsidRDefault="00FE70F1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1:22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South Virginia Street for a drunk in public.</w:t>
      </w:r>
    </w:p>
    <w:p w:rsidR="00814F4C" w:rsidRDefault="00814F4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9:18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East Third Street for a shoplifter.</w:t>
      </w:r>
    </w:p>
    <w:p w:rsidR="0058417C" w:rsidRPr="0058417C" w:rsidRDefault="00814F4C" w:rsidP="005841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12:51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High Street for an accident.</w:t>
      </w:r>
      <w:r w:rsidR="0058417C">
        <w:rPr>
          <w:rFonts w:asciiTheme="minorHAnsi" w:hAnsiTheme="minorHAnsi"/>
          <w:sz w:val="28"/>
          <w:szCs w:val="28"/>
        </w:rPr>
        <w:t xml:space="preserve">  </w:t>
      </w:r>
      <w:r w:rsidR="0058417C">
        <w:rPr>
          <w:rFonts w:asciiTheme="minorHAnsi" w:hAnsiTheme="minorHAnsi"/>
          <w:sz w:val="28"/>
          <w:szCs w:val="28"/>
        </w:rPr>
        <w:tab/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4523F" w:rsidRPr="00B4523F" w:rsidRDefault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RP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17" w:rsidRDefault="00152317" w:rsidP="001F2430">
      <w:r>
        <w:separator/>
      </w:r>
    </w:p>
  </w:endnote>
  <w:endnote w:type="continuationSeparator" w:id="0">
    <w:p w:rsidR="00152317" w:rsidRDefault="00152317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FB2282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FB2282">
      <w:rPr>
        <w:b/>
        <w:noProof/>
      </w:rPr>
      <w:t>2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17" w:rsidRDefault="00152317" w:rsidP="001F2430">
      <w:r>
        <w:separator/>
      </w:r>
    </w:p>
  </w:footnote>
  <w:footnote w:type="continuationSeparator" w:id="0">
    <w:p w:rsidR="00152317" w:rsidRDefault="00152317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7C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2317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8417C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4F4C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371EF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282"/>
    <w:rsid w:val="00FB2C27"/>
    <w:rsid w:val="00FB4AEF"/>
    <w:rsid w:val="00FC08F2"/>
    <w:rsid w:val="00FC4D11"/>
    <w:rsid w:val="00FD03C7"/>
    <w:rsid w:val="00F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8DF58-BF0B-42DD-B046-4C5CC3C2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F3FD4-4742-4F42-8AF8-72E0512B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32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2</cp:revision>
  <cp:lastPrinted>2016-08-29T15:29:00Z</cp:lastPrinted>
  <dcterms:created xsi:type="dcterms:W3CDTF">2016-08-26T20:26:00Z</dcterms:created>
  <dcterms:modified xsi:type="dcterms:W3CDTF">2016-08-29T15:30:00Z</dcterms:modified>
</cp:coreProperties>
</file>