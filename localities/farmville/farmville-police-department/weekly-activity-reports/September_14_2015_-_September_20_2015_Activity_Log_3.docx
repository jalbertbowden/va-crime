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28197B" w:rsidRDefault="0028197B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28197B" w:rsidRDefault="0028197B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SEPTEMBER 14, 2015 – SEPTEMBER 20, 2015</w:t>
      </w:r>
    </w:p>
    <w:p w:rsidR="0028197B" w:rsidRDefault="0028197B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28197B" w:rsidRDefault="0028197B" w:rsidP="006B5947">
      <w:pPr>
        <w:jc w:val="center"/>
        <w:rPr>
          <w:rFonts w:ascii="Times New Roman" w:hAnsi="Times New Roman"/>
          <w:sz w:val="32"/>
          <w:szCs w:val="24"/>
          <w:u w:val="single"/>
        </w:rPr>
      </w:pPr>
      <w:r w:rsidRPr="0028197B">
        <w:rPr>
          <w:rFonts w:ascii="Times New Roman" w:hAnsi="Times New Roman"/>
          <w:sz w:val="32"/>
          <w:szCs w:val="24"/>
          <w:u w:val="single"/>
        </w:rPr>
        <w:t>RESPONDED TO:</w:t>
      </w:r>
    </w:p>
    <w:p w:rsidR="0028197B" w:rsidRDefault="0028197B" w:rsidP="006B5947">
      <w:pPr>
        <w:jc w:val="center"/>
        <w:rPr>
          <w:rFonts w:ascii="Times New Roman" w:hAnsi="Times New Roman"/>
          <w:sz w:val="32"/>
          <w:szCs w:val="24"/>
          <w:u w:val="single"/>
        </w:rPr>
      </w:pPr>
    </w:p>
    <w:p w:rsidR="0028197B" w:rsidRDefault="0028197B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14, 2015</w:t>
      </w:r>
    </w:p>
    <w:p w:rsidR="0028197B" w:rsidRDefault="0028197B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1:27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100 block of High Street for a loud noise complaint.</w:t>
      </w:r>
    </w:p>
    <w:p w:rsidR="0028197B" w:rsidRDefault="0028197B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2:25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North Main Street for report of a</w:t>
      </w:r>
    </w:p>
    <w:p w:rsidR="0028197B" w:rsidRDefault="0028197B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vandalism.</w:t>
      </w:r>
    </w:p>
    <w:p w:rsidR="0028197B" w:rsidRDefault="0028197B" w:rsidP="0028197B">
      <w:pPr>
        <w:rPr>
          <w:rFonts w:asciiTheme="minorHAnsi" w:hAnsiTheme="minorHAnsi"/>
          <w:sz w:val="28"/>
          <w:szCs w:val="28"/>
        </w:rPr>
      </w:pPr>
    </w:p>
    <w:p w:rsidR="0028197B" w:rsidRDefault="0028197B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15, 2015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10:14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drunk in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public.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16, 2015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2:07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800 block of Oak Street for a loud noise complaint.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9:34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1300 block of West Third Street for an open door.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17, 2015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8:55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300 block of East Second Street for a loud noise 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10:29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Callaway Lane for a loud noise complaint.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18, 2015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12:52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Appomattox Street for a loud noise</w:t>
      </w:r>
    </w:p>
    <w:p w:rsidR="00AF3661" w:rsidRDefault="00AF3661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8:35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100 block of Callaway Lane for a medical call.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10:36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19, 2015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12:12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loud noise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ab/>
        <w:t>12:29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Appomattox Street for a loud noise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10:36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West Third Street for a subject drunk in public.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20, 2015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2:39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South Main Street for a loud noise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10:02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First Avenue for an open door.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10:46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700 block of Vernon Street for vandalism to a 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residence.</w:t>
      </w:r>
    </w:p>
    <w:p w:rsidR="00AC1626" w:rsidRDefault="00AC1626" w:rsidP="0028197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28197B" w:rsidRPr="0028197B" w:rsidRDefault="0028197B" w:rsidP="0028197B">
      <w:pPr>
        <w:rPr>
          <w:rFonts w:asciiTheme="minorHAnsi" w:hAnsiTheme="minorHAnsi"/>
          <w:sz w:val="28"/>
          <w:szCs w:val="28"/>
        </w:rPr>
      </w:pP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sectPr w:rsidR="006B5947" w:rsidSect="00F572D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C7" w:rsidRDefault="00D612C7" w:rsidP="001F2430">
      <w:r>
        <w:separator/>
      </w:r>
    </w:p>
  </w:endnote>
  <w:endnote w:type="continuationSeparator" w:id="0">
    <w:p w:rsidR="00D612C7" w:rsidRDefault="00D612C7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E2" w:rsidRDefault="006669E2">
    <w:pPr>
      <w:pStyle w:val="Footer"/>
      <w:jc w:val="center"/>
    </w:pPr>
    <w:r>
      <w:t xml:space="preserve">Page </w:t>
    </w:r>
    <w:r w:rsidR="00B55CE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B55CE9">
      <w:rPr>
        <w:b/>
        <w:sz w:val="24"/>
        <w:szCs w:val="24"/>
      </w:rPr>
      <w:fldChar w:fldCharType="separate"/>
    </w:r>
    <w:r w:rsidR="00652E85">
      <w:rPr>
        <w:b/>
        <w:noProof/>
      </w:rPr>
      <w:t>1</w:t>
    </w:r>
    <w:r w:rsidR="00B55CE9">
      <w:rPr>
        <w:b/>
        <w:sz w:val="24"/>
        <w:szCs w:val="24"/>
      </w:rPr>
      <w:fldChar w:fldCharType="end"/>
    </w:r>
    <w:r>
      <w:t xml:space="preserve"> of </w:t>
    </w:r>
    <w:r w:rsidR="00B55CE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B55CE9">
      <w:rPr>
        <w:b/>
        <w:sz w:val="24"/>
        <w:szCs w:val="24"/>
      </w:rPr>
      <w:fldChar w:fldCharType="separate"/>
    </w:r>
    <w:r w:rsidR="00652E85">
      <w:rPr>
        <w:b/>
        <w:noProof/>
      </w:rPr>
      <w:t>2</w:t>
    </w:r>
    <w:r w:rsidR="00B55CE9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C7" w:rsidRDefault="00D612C7" w:rsidP="001F2430">
      <w:r>
        <w:separator/>
      </w:r>
    </w:p>
  </w:footnote>
  <w:footnote w:type="continuationSeparator" w:id="0">
    <w:p w:rsidR="00D612C7" w:rsidRDefault="00D612C7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40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C7F40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8197B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52E85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4EDE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1626"/>
    <w:rsid w:val="00AC544D"/>
    <w:rsid w:val="00AC740B"/>
    <w:rsid w:val="00AD3335"/>
    <w:rsid w:val="00AD7284"/>
    <w:rsid w:val="00AE5E9A"/>
    <w:rsid w:val="00AF3661"/>
    <w:rsid w:val="00B14A16"/>
    <w:rsid w:val="00B1727A"/>
    <w:rsid w:val="00B20C2E"/>
    <w:rsid w:val="00B22923"/>
    <w:rsid w:val="00B2320A"/>
    <w:rsid w:val="00B33C88"/>
    <w:rsid w:val="00B371D6"/>
    <w:rsid w:val="00B4523F"/>
    <w:rsid w:val="00B55CE9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508E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E24BF"/>
    <w:rsid w:val="00CF38A3"/>
    <w:rsid w:val="00D17C32"/>
    <w:rsid w:val="00D21C15"/>
    <w:rsid w:val="00D32188"/>
    <w:rsid w:val="00D5031B"/>
    <w:rsid w:val="00D50A41"/>
    <w:rsid w:val="00D53164"/>
    <w:rsid w:val="00D612C7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E5F6A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7BAD1-C5D0-40B3-8C8C-05240E54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Farmville Police Department</cp:lastModifiedBy>
  <cp:revision>2</cp:revision>
  <cp:lastPrinted>2015-09-21T14:23:00Z</cp:lastPrinted>
  <dcterms:created xsi:type="dcterms:W3CDTF">2015-09-22T21:07:00Z</dcterms:created>
  <dcterms:modified xsi:type="dcterms:W3CDTF">2015-09-22T21:07:00Z</dcterms:modified>
</cp:coreProperties>
</file>