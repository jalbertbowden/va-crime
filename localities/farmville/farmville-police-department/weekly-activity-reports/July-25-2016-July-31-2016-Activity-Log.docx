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CC">
    <v:background id="_x0000_s1025" o:bwmode="white" fillcolor="#ffc">
      <v:fill r:id="rId3" o:title="Parchment" type="tile"/>
    </v:background>
  </w:background>
  <w:body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</w:p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</w:p>
    <w:p w:rsidR="006B5947" w:rsidRPr="001F2430" w:rsidRDefault="006B5947" w:rsidP="006B5947">
      <w:pPr>
        <w:jc w:val="center"/>
        <w:rPr>
          <w:rFonts w:ascii="Times New Roman" w:hAnsi="Times New Roman"/>
          <w:sz w:val="40"/>
          <w:szCs w:val="32"/>
        </w:rPr>
      </w:pPr>
      <w:r w:rsidRPr="001F2430">
        <w:rPr>
          <w:rFonts w:ascii="Times New Roman" w:hAnsi="Times New Roman"/>
          <w:sz w:val="40"/>
          <w:szCs w:val="32"/>
        </w:rPr>
        <w:t>Farmville Police Department</w:t>
      </w:r>
    </w:p>
    <w:p w:rsidR="006B5947" w:rsidRDefault="006B5947" w:rsidP="006B5947">
      <w:pPr>
        <w:jc w:val="center"/>
        <w:rPr>
          <w:rFonts w:ascii="Times New Roman" w:hAnsi="Times New Roman"/>
          <w:sz w:val="32"/>
          <w:szCs w:val="24"/>
        </w:rPr>
      </w:pPr>
      <w:r w:rsidRPr="001F2430">
        <w:rPr>
          <w:rFonts w:ascii="Times New Roman" w:hAnsi="Times New Roman"/>
          <w:sz w:val="32"/>
          <w:szCs w:val="24"/>
        </w:rPr>
        <w:t>Police Activity Log</w:t>
      </w:r>
    </w:p>
    <w:p w:rsidR="00B93631" w:rsidRDefault="00B93631" w:rsidP="006B5947">
      <w:pPr>
        <w:jc w:val="center"/>
        <w:rPr>
          <w:rFonts w:ascii="Times New Roman" w:hAnsi="Times New Roman"/>
          <w:sz w:val="32"/>
          <w:szCs w:val="24"/>
        </w:rPr>
      </w:pPr>
    </w:p>
    <w:p w:rsidR="00B93631" w:rsidRDefault="00B93631" w:rsidP="006B5947">
      <w:pPr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JULY 25, 2016 – JULY 31, 2016</w:t>
      </w:r>
    </w:p>
    <w:p w:rsidR="006B5947" w:rsidRDefault="006B5947" w:rsidP="00B4523F">
      <w:pPr>
        <w:jc w:val="center"/>
        <w:rPr>
          <w:rFonts w:ascii="Times New Roman" w:hAnsi="Times New Roman"/>
          <w:sz w:val="32"/>
          <w:szCs w:val="24"/>
        </w:rPr>
      </w:pPr>
    </w:p>
    <w:p w:rsidR="00B4523F" w:rsidRDefault="00B4523F" w:rsidP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B4523F">
        <w:rPr>
          <w:rFonts w:ascii="Times New Roman" w:hAnsi="Times New Roman"/>
          <w:b/>
          <w:sz w:val="32"/>
          <w:szCs w:val="32"/>
          <w:u w:val="single"/>
        </w:rPr>
        <w:t>RESPONDED TO:</w:t>
      </w:r>
    </w:p>
    <w:p w:rsidR="00B93631" w:rsidRDefault="00B93631" w:rsidP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B93631" w:rsidRDefault="00B93631" w:rsidP="00B93631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July 25, 2016</w:t>
      </w:r>
    </w:p>
    <w:p w:rsidR="00B93631" w:rsidRDefault="00B93631" w:rsidP="00B93631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3:40 pm</w:t>
      </w:r>
      <w:r>
        <w:rPr>
          <w:rFonts w:asciiTheme="minorHAnsi" w:hAnsiTheme="minorHAnsi"/>
          <w:sz w:val="28"/>
          <w:szCs w:val="28"/>
        </w:rPr>
        <w:tab/>
        <w:t>1900 block of South Main Street for report of vandalism</w:t>
      </w:r>
    </w:p>
    <w:p w:rsidR="00B93631" w:rsidRDefault="00B93631" w:rsidP="00B93631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to vehicles.</w:t>
      </w:r>
    </w:p>
    <w:p w:rsidR="00B93631" w:rsidRDefault="00B93631" w:rsidP="00B93631">
      <w:pPr>
        <w:rPr>
          <w:rFonts w:asciiTheme="minorHAnsi" w:hAnsiTheme="minorHAnsi"/>
          <w:sz w:val="28"/>
          <w:szCs w:val="28"/>
        </w:rPr>
      </w:pPr>
    </w:p>
    <w:p w:rsidR="00B93631" w:rsidRDefault="00B93631" w:rsidP="00B93631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July 26, 2016</w:t>
      </w:r>
      <w:r>
        <w:rPr>
          <w:rFonts w:asciiTheme="minorHAnsi" w:hAnsiTheme="minorHAnsi"/>
          <w:sz w:val="28"/>
          <w:szCs w:val="28"/>
        </w:rPr>
        <w:tab/>
      </w:r>
    </w:p>
    <w:p w:rsidR="00B93631" w:rsidRDefault="00B93631" w:rsidP="00B93631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Nothing significant to report.</w:t>
      </w:r>
    </w:p>
    <w:p w:rsidR="00B93631" w:rsidRDefault="00B93631" w:rsidP="00B93631">
      <w:pPr>
        <w:rPr>
          <w:rFonts w:asciiTheme="minorHAnsi" w:hAnsiTheme="minorHAnsi"/>
          <w:sz w:val="28"/>
          <w:szCs w:val="28"/>
        </w:rPr>
      </w:pPr>
    </w:p>
    <w:p w:rsidR="00B93631" w:rsidRDefault="00B93631" w:rsidP="00B93631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July 27, 2016</w:t>
      </w:r>
    </w:p>
    <w:p w:rsidR="00B93631" w:rsidRDefault="00B93631" w:rsidP="00B93631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2:55 am</w:t>
      </w:r>
      <w:r>
        <w:rPr>
          <w:rFonts w:asciiTheme="minorHAnsi" w:hAnsiTheme="minorHAnsi"/>
          <w:sz w:val="28"/>
          <w:szCs w:val="28"/>
        </w:rPr>
        <w:tab/>
        <w:t>1300 block of Longwood Avenue for report of breaking</w:t>
      </w:r>
    </w:p>
    <w:p w:rsidR="00B93631" w:rsidRDefault="00B93631" w:rsidP="00B93631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and entering.</w:t>
      </w:r>
    </w:p>
    <w:p w:rsidR="0013644D" w:rsidRDefault="0013644D" w:rsidP="00B93631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2:55 pm</w:t>
      </w:r>
      <w:r>
        <w:rPr>
          <w:rFonts w:asciiTheme="minorHAnsi" w:hAnsiTheme="minorHAnsi"/>
          <w:sz w:val="28"/>
          <w:szCs w:val="28"/>
        </w:rPr>
        <w:tab/>
        <w:t>1700 block of West Third Street for a medical call.</w:t>
      </w:r>
    </w:p>
    <w:p w:rsidR="0013644D" w:rsidRDefault="0013644D" w:rsidP="00B93631">
      <w:pPr>
        <w:rPr>
          <w:rFonts w:asciiTheme="minorHAnsi" w:hAnsiTheme="minorHAnsi"/>
          <w:sz w:val="28"/>
          <w:szCs w:val="28"/>
        </w:rPr>
      </w:pPr>
    </w:p>
    <w:p w:rsidR="0013644D" w:rsidRDefault="0013644D" w:rsidP="00B93631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July 28, 2016</w:t>
      </w:r>
    </w:p>
    <w:p w:rsidR="0013644D" w:rsidRDefault="0013644D" w:rsidP="00B93631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Nothing significant to report.</w:t>
      </w:r>
    </w:p>
    <w:p w:rsidR="0043333C" w:rsidRDefault="0043333C" w:rsidP="00B93631">
      <w:pPr>
        <w:rPr>
          <w:rFonts w:asciiTheme="minorHAnsi" w:hAnsiTheme="minorHAnsi"/>
          <w:sz w:val="28"/>
          <w:szCs w:val="28"/>
        </w:rPr>
      </w:pPr>
    </w:p>
    <w:p w:rsidR="0043333C" w:rsidRDefault="0043333C" w:rsidP="00B93631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July 29, 2016</w:t>
      </w:r>
    </w:p>
    <w:p w:rsidR="0043333C" w:rsidRDefault="0043333C" w:rsidP="00B93631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Nothing significant to report.</w:t>
      </w:r>
    </w:p>
    <w:p w:rsidR="0043333C" w:rsidRDefault="0043333C" w:rsidP="00B93631">
      <w:pPr>
        <w:rPr>
          <w:rFonts w:asciiTheme="minorHAnsi" w:hAnsiTheme="minorHAnsi"/>
          <w:sz w:val="28"/>
          <w:szCs w:val="28"/>
        </w:rPr>
      </w:pPr>
    </w:p>
    <w:p w:rsidR="0043333C" w:rsidRDefault="0043333C" w:rsidP="00B93631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July 30, 2016</w:t>
      </w:r>
    </w:p>
    <w:p w:rsidR="0043333C" w:rsidRDefault="0043333C" w:rsidP="00B93631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3:11 pm </w:t>
      </w:r>
      <w:r>
        <w:rPr>
          <w:rFonts w:asciiTheme="minorHAnsi" w:hAnsiTheme="minorHAnsi"/>
          <w:sz w:val="28"/>
          <w:szCs w:val="28"/>
        </w:rPr>
        <w:tab/>
        <w:t>1800 block of Peery Drive for a shoplifter.</w:t>
      </w:r>
    </w:p>
    <w:p w:rsidR="0043333C" w:rsidRDefault="0043333C" w:rsidP="00B93631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11:05 pm</w:t>
      </w:r>
      <w:r>
        <w:rPr>
          <w:rFonts w:asciiTheme="minorHAnsi" w:hAnsiTheme="minorHAnsi"/>
          <w:sz w:val="28"/>
          <w:szCs w:val="28"/>
        </w:rPr>
        <w:tab/>
        <w:t>500 block of E. Second Street for an open door.</w:t>
      </w:r>
    </w:p>
    <w:p w:rsidR="0043333C" w:rsidRDefault="0043333C" w:rsidP="00B93631">
      <w:pPr>
        <w:rPr>
          <w:rFonts w:asciiTheme="minorHAnsi" w:hAnsiTheme="minorHAnsi"/>
          <w:sz w:val="28"/>
          <w:szCs w:val="28"/>
        </w:rPr>
      </w:pPr>
    </w:p>
    <w:p w:rsidR="0043333C" w:rsidRDefault="0043333C" w:rsidP="00B93631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July 31, 2016</w:t>
      </w:r>
    </w:p>
    <w:p w:rsidR="0043333C" w:rsidRDefault="0043333C" w:rsidP="00B93631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10:25 am</w:t>
      </w:r>
      <w:r>
        <w:rPr>
          <w:rFonts w:asciiTheme="minorHAnsi" w:hAnsiTheme="minorHAnsi"/>
          <w:sz w:val="28"/>
          <w:szCs w:val="28"/>
        </w:rPr>
        <w:tab/>
        <w:t>1900 block of South Main Street for report of a vandalism.</w:t>
      </w:r>
    </w:p>
    <w:p w:rsidR="0043333C" w:rsidRDefault="0043333C" w:rsidP="00B93631">
      <w:pPr>
        <w:rPr>
          <w:rFonts w:asciiTheme="minorHAnsi" w:hAnsiTheme="minorHAnsi"/>
          <w:sz w:val="28"/>
          <w:szCs w:val="28"/>
        </w:rPr>
      </w:pPr>
    </w:p>
    <w:p w:rsidR="0043333C" w:rsidRPr="00B93631" w:rsidRDefault="0043333C" w:rsidP="00B93631">
      <w:pPr>
        <w:rPr>
          <w:rFonts w:asciiTheme="minorHAnsi" w:hAnsiTheme="minorHAnsi"/>
          <w:sz w:val="28"/>
          <w:szCs w:val="28"/>
        </w:rPr>
      </w:pPr>
    </w:p>
    <w:p w:rsidR="00B4523F" w:rsidRDefault="00B4523F" w:rsidP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sectPr w:rsidR="00B4523F" w:rsidSect="00F572DD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8E7" w:rsidRDefault="001B38E7" w:rsidP="001F2430">
      <w:r>
        <w:separator/>
      </w:r>
    </w:p>
  </w:endnote>
  <w:endnote w:type="continuationSeparator" w:id="0">
    <w:p w:rsidR="001B38E7" w:rsidRDefault="001B38E7" w:rsidP="001F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9E2" w:rsidRDefault="006669E2">
    <w:pPr>
      <w:pStyle w:val="Footer"/>
      <w:jc w:val="center"/>
    </w:pPr>
    <w:r>
      <w:t xml:space="preserve">Page </w:t>
    </w:r>
    <w:r w:rsidR="001621D5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1621D5">
      <w:rPr>
        <w:b/>
        <w:sz w:val="24"/>
        <w:szCs w:val="24"/>
      </w:rPr>
      <w:fldChar w:fldCharType="separate"/>
    </w:r>
    <w:r w:rsidR="002964A2">
      <w:rPr>
        <w:b/>
        <w:noProof/>
      </w:rPr>
      <w:t>1</w:t>
    </w:r>
    <w:r w:rsidR="001621D5">
      <w:rPr>
        <w:b/>
        <w:sz w:val="24"/>
        <w:szCs w:val="24"/>
      </w:rPr>
      <w:fldChar w:fldCharType="end"/>
    </w:r>
    <w:r>
      <w:t xml:space="preserve"> of </w:t>
    </w:r>
    <w:r w:rsidR="001621D5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1621D5">
      <w:rPr>
        <w:b/>
        <w:sz w:val="24"/>
        <w:szCs w:val="24"/>
      </w:rPr>
      <w:fldChar w:fldCharType="separate"/>
    </w:r>
    <w:r w:rsidR="002964A2">
      <w:rPr>
        <w:b/>
        <w:noProof/>
      </w:rPr>
      <w:t>1</w:t>
    </w:r>
    <w:r w:rsidR="001621D5">
      <w:rPr>
        <w:b/>
        <w:sz w:val="24"/>
        <w:szCs w:val="24"/>
      </w:rPr>
      <w:fldChar w:fldCharType="end"/>
    </w:r>
  </w:p>
  <w:p w:rsidR="006669E2" w:rsidRDefault="006669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8E7" w:rsidRDefault="001B38E7" w:rsidP="001F2430">
      <w:r>
        <w:separator/>
      </w:r>
    </w:p>
  </w:footnote>
  <w:footnote w:type="continuationSeparator" w:id="0">
    <w:p w:rsidR="001B38E7" w:rsidRDefault="001B38E7" w:rsidP="001F2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631"/>
    <w:rsid w:val="00004195"/>
    <w:rsid w:val="00026A75"/>
    <w:rsid w:val="00031368"/>
    <w:rsid w:val="00032FB3"/>
    <w:rsid w:val="00035537"/>
    <w:rsid w:val="0004014C"/>
    <w:rsid w:val="00042723"/>
    <w:rsid w:val="00043F4F"/>
    <w:rsid w:val="00045677"/>
    <w:rsid w:val="00047208"/>
    <w:rsid w:val="000519BB"/>
    <w:rsid w:val="0005327D"/>
    <w:rsid w:val="00053CB1"/>
    <w:rsid w:val="00062AD7"/>
    <w:rsid w:val="00062DFF"/>
    <w:rsid w:val="00066494"/>
    <w:rsid w:val="00066647"/>
    <w:rsid w:val="00070327"/>
    <w:rsid w:val="00071693"/>
    <w:rsid w:val="00075638"/>
    <w:rsid w:val="00077056"/>
    <w:rsid w:val="00096520"/>
    <w:rsid w:val="000A69B2"/>
    <w:rsid w:val="000A7589"/>
    <w:rsid w:val="000B3287"/>
    <w:rsid w:val="000B5851"/>
    <w:rsid w:val="000B6583"/>
    <w:rsid w:val="000C3477"/>
    <w:rsid w:val="000E0241"/>
    <w:rsid w:val="000E48AF"/>
    <w:rsid w:val="000E7D13"/>
    <w:rsid w:val="000F1A67"/>
    <w:rsid w:val="000F286B"/>
    <w:rsid w:val="00101CD0"/>
    <w:rsid w:val="001025E2"/>
    <w:rsid w:val="00103A2F"/>
    <w:rsid w:val="001155FD"/>
    <w:rsid w:val="00115636"/>
    <w:rsid w:val="00116023"/>
    <w:rsid w:val="00122ECE"/>
    <w:rsid w:val="00123B1B"/>
    <w:rsid w:val="00124BEA"/>
    <w:rsid w:val="001273E9"/>
    <w:rsid w:val="00127B4E"/>
    <w:rsid w:val="0013644D"/>
    <w:rsid w:val="00150948"/>
    <w:rsid w:val="00150A69"/>
    <w:rsid w:val="00156889"/>
    <w:rsid w:val="001621D5"/>
    <w:rsid w:val="0016325C"/>
    <w:rsid w:val="001632DD"/>
    <w:rsid w:val="00171E71"/>
    <w:rsid w:val="00172236"/>
    <w:rsid w:val="001829BE"/>
    <w:rsid w:val="00186F63"/>
    <w:rsid w:val="001A6774"/>
    <w:rsid w:val="001B38E7"/>
    <w:rsid w:val="001D3277"/>
    <w:rsid w:val="001F2430"/>
    <w:rsid w:val="00201D85"/>
    <w:rsid w:val="00204502"/>
    <w:rsid w:val="0023448F"/>
    <w:rsid w:val="002429B0"/>
    <w:rsid w:val="00246556"/>
    <w:rsid w:val="00253BD7"/>
    <w:rsid w:val="00257188"/>
    <w:rsid w:val="00257ABE"/>
    <w:rsid w:val="002615E3"/>
    <w:rsid w:val="00265505"/>
    <w:rsid w:val="002756D2"/>
    <w:rsid w:val="002907FE"/>
    <w:rsid w:val="00291395"/>
    <w:rsid w:val="002964A2"/>
    <w:rsid w:val="002B02C3"/>
    <w:rsid w:val="002B2C9B"/>
    <w:rsid w:val="002C3544"/>
    <w:rsid w:val="002C3C88"/>
    <w:rsid w:val="002D083E"/>
    <w:rsid w:val="002D1744"/>
    <w:rsid w:val="002D7675"/>
    <w:rsid w:val="002E2D85"/>
    <w:rsid w:val="002E2F46"/>
    <w:rsid w:val="002E420A"/>
    <w:rsid w:val="002F0468"/>
    <w:rsid w:val="002F2E96"/>
    <w:rsid w:val="003019B8"/>
    <w:rsid w:val="00301D38"/>
    <w:rsid w:val="00305567"/>
    <w:rsid w:val="003144FC"/>
    <w:rsid w:val="003146D5"/>
    <w:rsid w:val="00326067"/>
    <w:rsid w:val="0033781E"/>
    <w:rsid w:val="0034100E"/>
    <w:rsid w:val="00343BFF"/>
    <w:rsid w:val="003504CB"/>
    <w:rsid w:val="00356FDE"/>
    <w:rsid w:val="00366435"/>
    <w:rsid w:val="00370116"/>
    <w:rsid w:val="00372B45"/>
    <w:rsid w:val="00372DAE"/>
    <w:rsid w:val="00386634"/>
    <w:rsid w:val="003A6384"/>
    <w:rsid w:val="003A6CEF"/>
    <w:rsid w:val="003B277F"/>
    <w:rsid w:val="003C111F"/>
    <w:rsid w:val="003E2CB8"/>
    <w:rsid w:val="003E59EB"/>
    <w:rsid w:val="004012D3"/>
    <w:rsid w:val="00404A05"/>
    <w:rsid w:val="00404B62"/>
    <w:rsid w:val="00405BE4"/>
    <w:rsid w:val="00412B05"/>
    <w:rsid w:val="00431BC4"/>
    <w:rsid w:val="0043333C"/>
    <w:rsid w:val="00436D75"/>
    <w:rsid w:val="00444DA6"/>
    <w:rsid w:val="004450E8"/>
    <w:rsid w:val="00463E08"/>
    <w:rsid w:val="00471913"/>
    <w:rsid w:val="00473854"/>
    <w:rsid w:val="004807A7"/>
    <w:rsid w:val="0048459F"/>
    <w:rsid w:val="004925F0"/>
    <w:rsid w:val="0049293D"/>
    <w:rsid w:val="004A0345"/>
    <w:rsid w:val="004B6C00"/>
    <w:rsid w:val="004B71E2"/>
    <w:rsid w:val="004C100B"/>
    <w:rsid w:val="004C4C71"/>
    <w:rsid w:val="004C5F95"/>
    <w:rsid w:val="004D20AB"/>
    <w:rsid w:val="004D3830"/>
    <w:rsid w:val="004D49C7"/>
    <w:rsid w:val="004D58F1"/>
    <w:rsid w:val="004D70CC"/>
    <w:rsid w:val="004F0B4D"/>
    <w:rsid w:val="004F7F41"/>
    <w:rsid w:val="00502EE2"/>
    <w:rsid w:val="00504EDB"/>
    <w:rsid w:val="00505491"/>
    <w:rsid w:val="00505554"/>
    <w:rsid w:val="005068DE"/>
    <w:rsid w:val="005100E6"/>
    <w:rsid w:val="00513E43"/>
    <w:rsid w:val="0052422D"/>
    <w:rsid w:val="00524A4F"/>
    <w:rsid w:val="00525FEA"/>
    <w:rsid w:val="00534FF8"/>
    <w:rsid w:val="005377E9"/>
    <w:rsid w:val="0054170B"/>
    <w:rsid w:val="005430B7"/>
    <w:rsid w:val="0054662F"/>
    <w:rsid w:val="00547938"/>
    <w:rsid w:val="00552F03"/>
    <w:rsid w:val="00553727"/>
    <w:rsid w:val="00557FC3"/>
    <w:rsid w:val="005631EC"/>
    <w:rsid w:val="0056460A"/>
    <w:rsid w:val="0057111A"/>
    <w:rsid w:val="00572B36"/>
    <w:rsid w:val="005730DE"/>
    <w:rsid w:val="005829B7"/>
    <w:rsid w:val="00582DB9"/>
    <w:rsid w:val="00582DF5"/>
    <w:rsid w:val="00592FF8"/>
    <w:rsid w:val="005A02CD"/>
    <w:rsid w:val="005A164E"/>
    <w:rsid w:val="005B3375"/>
    <w:rsid w:val="005B5669"/>
    <w:rsid w:val="005C07DC"/>
    <w:rsid w:val="005C0B70"/>
    <w:rsid w:val="005C11A4"/>
    <w:rsid w:val="005C5AE5"/>
    <w:rsid w:val="005D3398"/>
    <w:rsid w:val="005E3DE1"/>
    <w:rsid w:val="005F1872"/>
    <w:rsid w:val="005F1D6C"/>
    <w:rsid w:val="005F2457"/>
    <w:rsid w:val="0060682D"/>
    <w:rsid w:val="0062559D"/>
    <w:rsid w:val="0062769B"/>
    <w:rsid w:val="00635F79"/>
    <w:rsid w:val="00641CA0"/>
    <w:rsid w:val="006445A4"/>
    <w:rsid w:val="0064473A"/>
    <w:rsid w:val="00652498"/>
    <w:rsid w:val="00661209"/>
    <w:rsid w:val="006669E2"/>
    <w:rsid w:val="0067581F"/>
    <w:rsid w:val="00682D7E"/>
    <w:rsid w:val="006A2421"/>
    <w:rsid w:val="006A7C86"/>
    <w:rsid w:val="006B5947"/>
    <w:rsid w:val="006D4C00"/>
    <w:rsid w:val="006D743D"/>
    <w:rsid w:val="006E0972"/>
    <w:rsid w:val="006F12AC"/>
    <w:rsid w:val="006F42FC"/>
    <w:rsid w:val="006F5FF9"/>
    <w:rsid w:val="007128E6"/>
    <w:rsid w:val="0072059D"/>
    <w:rsid w:val="00735682"/>
    <w:rsid w:val="00747580"/>
    <w:rsid w:val="00763CF7"/>
    <w:rsid w:val="007665AD"/>
    <w:rsid w:val="00766AD6"/>
    <w:rsid w:val="00774140"/>
    <w:rsid w:val="00781519"/>
    <w:rsid w:val="007818B8"/>
    <w:rsid w:val="00782A81"/>
    <w:rsid w:val="00790B5F"/>
    <w:rsid w:val="00793CCF"/>
    <w:rsid w:val="00796731"/>
    <w:rsid w:val="007A1315"/>
    <w:rsid w:val="007A3D59"/>
    <w:rsid w:val="007B62FC"/>
    <w:rsid w:val="007B66A1"/>
    <w:rsid w:val="007B6D85"/>
    <w:rsid w:val="007D286B"/>
    <w:rsid w:val="007D71EA"/>
    <w:rsid w:val="007D7900"/>
    <w:rsid w:val="007E14F9"/>
    <w:rsid w:val="007F17D4"/>
    <w:rsid w:val="008039A1"/>
    <w:rsid w:val="00804F5D"/>
    <w:rsid w:val="00817CF0"/>
    <w:rsid w:val="00827317"/>
    <w:rsid w:val="0085034A"/>
    <w:rsid w:val="00856026"/>
    <w:rsid w:val="00860BA7"/>
    <w:rsid w:val="00865531"/>
    <w:rsid w:val="00871780"/>
    <w:rsid w:val="0087281B"/>
    <w:rsid w:val="00875CD2"/>
    <w:rsid w:val="0087661D"/>
    <w:rsid w:val="0087693B"/>
    <w:rsid w:val="008800E4"/>
    <w:rsid w:val="0088196F"/>
    <w:rsid w:val="00881B9A"/>
    <w:rsid w:val="00881D71"/>
    <w:rsid w:val="00887F65"/>
    <w:rsid w:val="0089395D"/>
    <w:rsid w:val="00895242"/>
    <w:rsid w:val="008A5B92"/>
    <w:rsid w:val="008C00E9"/>
    <w:rsid w:val="008C4CFF"/>
    <w:rsid w:val="008D0073"/>
    <w:rsid w:val="008D4445"/>
    <w:rsid w:val="008E37BE"/>
    <w:rsid w:val="008E439D"/>
    <w:rsid w:val="008E64E2"/>
    <w:rsid w:val="008E7A2D"/>
    <w:rsid w:val="008F3027"/>
    <w:rsid w:val="00904189"/>
    <w:rsid w:val="00905BF9"/>
    <w:rsid w:val="009130EC"/>
    <w:rsid w:val="00924487"/>
    <w:rsid w:val="00926669"/>
    <w:rsid w:val="009506B6"/>
    <w:rsid w:val="00962113"/>
    <w:rsid w:val="00977932"/>
    <w:rsid w:val="0097793C"/>
    <w:rsid w:val="009802AC"/>
    <w:rsid w:val="00982A55"/>
    <w:rsid w:val="00986EA6"/>
    <w:rsid w:val="00991F54"/>
    <w:rsid w:val="009A7910"/>
    <w:rsid w:val="009B58F4"/>
    <w:rsid w:val="009C17F0"/>
    <w:rsid w:val="009D2147"/>
    <w:rsid w:val="009D3963"/>
    <w:rsid w:val="009D5B75"/>
    <w:rsid w:val="009E0F73"/>
    <w:rsid w:val="009E2E2A"/>
    <w:rsid w:val="009F72EB"/>
    <w:rsid w:val="00A05870"/>
    <w:rsid w:val="00A15A07"/>
    <w:rsid w:val="00A22390"/>
    <w:rsid w:val="00A227B0"/>
    <w:rsid w:val="00A34D93"/>
    <w:rsid w:val="00A3530D"/>
    <w:rsid w:val="00A45EE2"/>
    <w:rsid w:val="00A61DB3"/>
    <w:rsid w:val="00A70671"/>
    <w:rsid w:val="00A71516"/>
    <w:rsid w:val="00A817CD"/>
    <w:rsid w:val="00A81B56"/>
    <w:rsid w:val="00A84053"/>
    <w:rsid w:val="00A92C2A"/>
    <w:rsid w:val="00A92F41"/>
    <w:rsid w:val="00A97520"/>
    <w:rsid w:val="00AA2D64"/>
    <w:rsid w:val="00AA50E8"/>
    <w:rsid w:val="00AB38CC"/>
    <w:rsid w:val="00AC544D"/>
    <w:rsid w:val="00AC740B"/>
    <w:rsid w:val="00AD3335"/>
    <w:rsid w:val="00AD7284"/>
    <w:rsid w:val="00AE5E9A"/>
    <w:rsid w:val="00B14A16"/>
    <w:rsid w:val="00B1727A"/>
    <w:rsid w:val="00B20C2E"/>
    <w:rsid w:val="00B22923"/>
    <w:rsid w:val="00B2320A"/>
    <w:rsid w:val="00B33C88"/>
    <w:rsid w:val="00B371D6"/>
    <w:rsid w:val="00B4523F"/>
    <w:rsid w:val="00B574AB"/>
    <w:rsid w:val="00B623D5"/>
    <w:rsid w:val="00B6373F"/>
    <w:rsid w:val="00B73977"/>
    <w:rsid w:val="00B74159"/>
    <w:rsid w:val="00B770AF"/>
    <w:rsid w:val="00B808E2"/>
    <w:rsid w:val="00B91572"/>
    <w:rsid w:val="00B93631"/>
    <w:rsid w:val="00B946F2"/>
    <w:rsid w:val="00BA0889"/>
    <w:rsid w:val="00BA0923"/>
    <w:rsid w:val="00BA274E"/>
    <w:rsid w:val="00BB059E"/>
    <w:rsid w:val="00BB1113"/>
    <w:rsid w:val="00BB35DA"/>
    <w:rsid w:val="00BB797D"/>
    <w:rsid w:val="00BC09F9"/>
    <w:rsid w:val="00BD3DB3"/>
    <w:rsid w:val="00BD7113"/>
    <w:rsid w:val="00BF706C"/>
    <w:rsid w:val="00C01B81"/>
    <w:rsid w:val="00C01DD8"/>
    <w:rsid w:val="00C020A1"/>
    <w:rsid w:val="00C24C44"/>
    <w:rsid w:val="00C520A6"/>
    <w:rsid w:val="00C55B10"/>
    <w:rsid w:val="00C62384"/>
    <w:rsid w:val="00C75EFF"/>
    <w:rsid w:val="00C902CC"/>
    <w:rsid w:val="00CA4980"/>
    <w:rsid w:val="00CA7787"/>
    <w:rsid w:val="00CB15FD"/>
    <w:rsid w:val="00CD2361"/>
    <w:rsid w:val="00CD7EF5"/>
    <w:rsid w:val="00CF38A3"/>
    <w:rsid w:val="00D17C32"/>
    <w:rsid w:val="00D21C15"/>
    <w:rsid w:val="00D32188"/>
    <w:rsid w:val="00D5031B"/>
    <w:rsid w:val="00D50A41"/>
    <w:rsid w:val="00D53164"/>
    <w:rsid w:val="00D622FF"/>
    <w:rsid w:val="00D6404F"/>
    <w:rsid w:val="00D65012"/>
    <w:rsid w:val="00D66230"/>
    <w:rsid w:val="00D71742"/>
    <w:rsid w:val="00D76DFE"/>
    <w:rsid w:val="00D95299"/>
    <w:rsid w:val="00D95BB6"/>
    <w:rsid w:val="00DA1DB9"/>
    <w:rsid w:val="00DA4733"/>
    <w:rsid w:val="00DA5253"/>
    <w:rsid w:val="00DA61D5"/>
    <w:rsid w:val="00DA79E4"/>
    <w:rsid w:val="00DB0E2A"/>
    <w:rsid w:val="00DB1AF7"/>
    <w:rsid w:val="00DC4ED1"/>
    <w:rsid w:val="00DC59DD"/>
    <w:rsid w:val="00DF220C"/>
    <w:rsid w:val="00E03354"/>
    <w:rsid w:val="00E049A9"/>
    <w:rsid w:val="00E10970"/>
    <w:rsid w:val="00E12452"/>
    <w:rsid w:val="00E16CE1"/>
    <w:rsid w:val="00E21696"/>
    <w:rsid w:val="00E21F51"/>
    <w:rsid w:val="00E22651"/>
    <w:rsid w:val="00E25757"/>
    <w:rsid w:val="00E278F1"/>
    <w:rsid w:val="00E316D2"/>
    <w:rsid w:val="00E360C2"/>
    <w:rsid w:val="00E37F4C"/>
    <w:rsid w:val="00E40856"/>
    <w:rsid w:val="00E5646E"/>
    <w:rsid w:val="00E8085C"/>
    <w:rsid w:val="00E86113"/>
    <w:rsid w:val="00EB6690"/>
    <w:rsid w:val="00EC6F1E"/>
    <w:rsid w:val="00ED3DC3"/>
    <w:rsid w:val="00EE52D8"/>
    <w:rsid w:val="00EE6604"/>
    <w:rsid w:val="00EE7D0E"/>
    <w:rsid w:val="00EF0860"/>
    <w:rsid w:val="00EF3B88"/>
    <w:rsid w:val="00EF5DE4"/>
    <w:rsid w:val="00F12527"/>
    <w:rsid w:val="00F17922"/>
    <w:rsid w:val="00F24AFD"/>
    <w:rsid w:val="00F305BF"/>
    <w:rsid w:val="00F30EAC"/>
    <w:rsid w:val="00F513FA"/>
    <w:rsid w:val="00F572DD"/>
    <w:rsid w:val="00F61ADF"/>
    <w:rsid w:val="00F62C24"/>
    <w:rsid w:val="00F652EE"/>
    <w:rsid w:val="00F75F23"/>
    <w:rsid w:val="00F76DF4"/>
    <w:rsid w:val="00F910BB"/>
    <w:rsid w:val="00F94B7E"/>
    <w:rsid w:val="00FA192E"/>
    <w:rsid w:val="00FA1972"/>
    <w:rsid w:val="00FA2AB0"/>
    <w:rsid w:val="00FA641E"/>
    <w:rsid w:val="00FB2C27"/>
    <w:rsid w:val="00FB4AEF"/>
    <w:rsid w:val="00FC08F2"/>
    <w:rsid w:val="00FC4D11"/>
    <w:rsid w:val="00F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C5CD0F-B666-4D42-A82A-017E90DF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F95"/>
    <w:rPr>
      <w:rFonts w:ascii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2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430"/>
    <w:rPr>
      <w:rFonts w:ascii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2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430"/>
    <w:rPr>
      <w:rFonts w:ascii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image" Target="NULL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PD%20Activity%20Reports\Template%20for%20Police%20Activity%20Lo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8EC0E-4F78-4566-BF99-C41D50103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Police Activity Log</Template>
  <TotalTime>11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 Allen</dc:creator>
  <cp:lastModifiedBy>Anita Allen</cp:lastModifiedBy>
  <cp:revision>3</cp:revision>
  <cp:lastPrinted>2016-08-01T13:34:00Z</cp:lastPrinted>
  <dcterms:created xsi:type="dcterms:W3CDTF">2016-07-27T15:33:00Z</dcterms:created>
  <dcterms:modified xsi:type="dcterms:W3CDTF">2016-08-01T13:34:00Z</dcterms:modified>
</cp:coreProperties>
</file>