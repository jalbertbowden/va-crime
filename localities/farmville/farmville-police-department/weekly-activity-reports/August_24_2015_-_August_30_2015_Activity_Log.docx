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4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002290" w:rsidRDefault="00002290" w:rsidP="00B4523F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AUGUST 24, 2015 – AUGUST 30, 2015</w:t>
      </w:r>
    </w:p>
    <w:p w:rsidR="00002290" w:rsidRDefault="00002290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002290" w:rsidRDefault="00002290" w:rsidP="00B4523F">
      <w:pPr>
        <w:jc w:val="center"/>
        <w:rPr>
          <w:rFonts w:ascii="Times New Roman" w:hAnsi="Times New Roman"/>
          <w:sz w:val="32"/>
          <w:szCs w:val="24"/>
        </w:rPr>
      </w:pPr>
      <w:r w:rsidRPr="00002290">
        <w:rPr>
          <w:rFonts w:ascii="Times New Roman" w:hAnsi="Times New Roman"/>
          <w:b/>
          <w:sz w:val="32"/>
          <w:szCs w:val="24"/>
          <w:u w:val="single"/>
        </w:rPr>
        <w:t>RESPONDED TO:</w:t>
      </w:r>
    </w:p>
    <w:p w:rsidR="00002290" w:rsidRDefault="00002290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002290" w:rsidRDefault="00002290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August 24, 2015</w:t>
      </w:r>
    </w:p>
    <w:p w:rsidR="00002290" w:rsidRDefault="00002290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12:05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300 block of Buffalo Street for a vandalism.</w:t>
      </w:r>
    </w:p>
    <w:p w:rsidR="00002290" w:rsidRDefault="00002290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12:44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Vernon Street for a vandalism.</w:t>
      </w:r>
    </w:p>
    <w:p w:rsidR="00002290" w:rsidRDefault="00002290" w:rsidP="00002290">
      <w:pPr>
        <w:rPr>
          <w:rFonts w:ascii="Cambria" w:hAnsi="Cambria"/>
          <w:sz w:val="28"/>
          <w:szCs w:val="28"/>
        </w:rPr>
      </w:pPr>
    </w:p>
    <w:p w:rsidR="00002290" w:rsidRDefault="00002290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August 25, 2015</w:t>
      </w:r>
    </w:p>
    <w:p w:rsidR="00002290" w:rsidRDefault="00002290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3:25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200 block of North Main Street for an open door.</w:t>
      </w:r>
    </w:p>
    <w:p w:rsidR="00002290" w:rsidRDefault="00002290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3:48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100 block of North Main Street for an open door.</w:t>
      </w:r>
    </w:p>
    <w:p w:rsidR="001B37AA" w:rsidRDefault="001B37AA" w:rsidP="00002290">
      <w:pPr>
        <w:rPr>
          <w:rFonts w:ascii="Cambria" w:hAnsi="Cambria"/>
          <w:sz w:val="28"/>
          <w:szCs w:val="28"/>
        </w:rPr>
      </w:pPr>
    </w:p>
    <w:p w:rsidR="001B37AA" w:rsidRDefault="001B37AA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August 26, 2015</w:t>
      </w:r>
    </w:p>
    <w:p w:rsidR="001B37AA" w:rsidRDefault="001B37AA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8:09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Grove Street for report of vandalism.</w:t>
      </w:r>
    </w:p>
    <w:p w:rsidR="001B37AA" w:rsidRDefault="001B37AA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11:41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400 block of Sunchase Blvd. for a loud noise</w:t>
      </w:r>
    </w:p>
    <w:p w:rsidR="001B37AA" w:rsidRDefault="001B37AA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complaint.</w:t>
      </w:r>
    </w:p>
    <w:p w:rsidR="001B37AA" w:rsidRDefault="001B37AA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7:10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400 block of Cedar Avenue for a loud noise complaint.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August 27, 2015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Nothing significant to report.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August 28, 2015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12:27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Open door on Mill Street.  Door was secured.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11:21 am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400 block of North Bridge Street for a loud noise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complaint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9:23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100 block of Appomattox Street for a loud noise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complaint.  Unfounded.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10:30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600 block of Buffalo Street for a loud noise complaint.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11:15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Buffalo Street for a drunk in public.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11:23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Buffalo Street for a drunk in public.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11:57 pm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600 block of Buffalo Street for a loud noise complaint.</w:t>
      </w:r>
    </w:p>
    <w:p w:rsidR="009849CF" w:rsidRDefault="009849CF" w:rsidP="00002290">
      <w:pPr>
        <w:rPr>
          <w:rFonts w:ascii="Cambria" w:hAnsi="Cambria"/>
          <w:sz w:val="28"/>
          <w:szCs w:val="28"/>
        </w:rPr>
      </w:pPr>
    </w:p>
    <w:p w:rsidR="009849CF" w:rsidRDefault="009849CF" w:rsidP="00002290">
      <w:pPr>
        <w:rPr>
          <w:rFonts w:ascii="Cambria" w:hAnsi="Cambria"/>
          <w:sz w:val="28"/>
          <w:szCs w:val="28"/>
        </w:rPr>
      </w:pPr>
    </w:p>
    <w:p w:rsidR="009849CF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August 29, 2015</w:t>
      </w:r>
    </w:p>
    <w:p w:rsidR="00CF592E" w:rsidRDefault="009849CF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1:46 am</w:t>
      </w:r>
      <w:r>
        <w:rPr>
          <w:rFonts w:ascii="Cambria" w:hAnsi="Cambria"/>
          <w:sz w:val="28"/>
          <w:szCs w:val="28"/>
        </w:rPr>
        <w:tab/>
        <w:t>800 block of High Street for a medical call.</w:t>
      </w:r>
    </w:p>
    <w:p w:rsidR="00CF592E" w:rsidRDefault="00CF592E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11:55 am</w:t>
      </w:r>
      <w:r>
        <w:rPr>
          <w:rFonts w:ascii="Cambria" w:hAnsi="Cambria"/>
          <w:sz w:val="28"/>
          <w:szCs w:val="28"/>
        </w:rPr>
        <w:tab/>
        <w:t>500 block of Buffalo Street for a medical call.</w:t>
      </w:r>
    </w:p>
    <w:p w:rsidR="00CF592E" w:rsidRDefault="00CF592E" w:rsidP="00002290">
      <w:pPr>
        <w:rPr>
          <w:rFonts w:ascii="Cambria" w:hAnsi="Cambria"/>
          <w:sz w:val="28"/>
          <w:szCs w:val="28"/>
        </w:rPr>
      </w:pPr>
    </w:p>
    <w:p w:rsidR="00CF592E" w:rsidRDefault="00CF592E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August 30, 2015</w:t>
      </w:r>
    </w:p>
    <w:p w:rsidR="009849CF" w:rsidRDefault="00CF592E" w:rsidP="000022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12:38 am</w:t>
      </w:r>
      <w:r>
        <w:rPr>
          <w:rFonts w:ascii="Cambria" w:hAnsi="Cambria"/>
          <w:sz w:val="28"/>
          <w:szCs w:val="28"/>
        </w:rPr>
        <w:tab/>
        <w:t>Buffalo Street for a drunk in public.</w:t>
      </w:r>
      <w:r w:rsidR="009849CF">
        <w:rPr>
          <w:rFonts w:ascii="Cambria" w:hAnsi="Cambria"/>
          <w:sz w:val="28"/>
          <w:szCs w:val="28"/>
        </w:rPr>
        <w:tab/>
      </w:r>
    </w:p>
    <w:p w:rsidR="009849CF" w:rsidRPr="00002290" w:rsidRDefault="009849CF" w:rsidP="00002290">
      <w:pPr>
        <w:rPr>
          <w:rFonts w:ascii="Cambria" w:hAnsi="Cambria"/>
          <w:sz w:val="28"/>
          <w:szCs w:val="28"/>
        </w:rPr>
      </w:pPr>
    </w:p>
    <w:sectPr w:rsidR="009849CF" w:rsidRPr="00002290" w:rsidSect="00F572D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62C" w:rsidRDefault="00C7762C" w:rsidP="001F2430">
      <w:r>
        <w:separator/>
      </w:r>
    </w:p>
  </w:endnote>
  <w:endnote w:type="continuationSeparator" w:id="0">
    <w:p w:rsidR="00C7762C" w:rsidRDefault="00C7762C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92E" w:rsidRDefault="00CF592E">
    <w:pPr>
      <w:pStyle w:val="Footer"/>
      <w:jc w:val="center"/>
    </w:pPr>
    <w:r>
      <w:t xml:space="preserve">Page </w:t>
    </w:r>
    <w:r w:rsidR="004A54AE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4A54AE">
      <w:rPr>
        <w:b/>
        <w:sz w:val="24"/>
        <w:szCs w:val="24"/>
      </w:rPr>
      <w:fldChar w:fldCharType="separate"/>
    </w:r>
    <w:r w:rsidR="003A3569">
      <w:rPr>
        <w:b/>
        <w:noProof/>
      </w:rPr>
      <w:t>1</w:t>
    </w:r>
    <w:r w:rsidR="004A54AE">
      <w:rPr>
        <w:b/>
        <w:sz w:val="24"/>
        <w:szCs w:val="24"/>
      </w:rPr>
      <w:fldChar w:fldCharType="end"/>
    </w:r>
    <w:r>
      <w:t xml:space="preserve"> of </w:t>
    </w:r>
    <w:r w:rsidR="004A54AE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4A54AE">
      <w:rPr>
        <w:b/>
        <w:sz w:val="24"/>
        <w:szCs w:val="24"/>
      </w:rPr>
      <w:fldChar w:fldCharType="separate"/>
    </w:r>
    <w:r w:rsidR="003A3569">
      <w:rPr>
        <w:b/>
        <w:noProof/>
      </w:rPr>
      <w:t>2</w:t>
    </w:r>
    <w:r w:rsidR="004A54AE">
      <w:rPr>
        <w:b/>
        <w:sz w:val="24"/>
        <w:szCs w:val="24"/>
      </w:rPr>
      <w:fldChar w:fldCharType="end"/>
    </w:r>
  </w:p>
  <w:p w:rsidR="00CF592E" w:rsidRDefault="00CF5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62C" w:rsidRDefault="00C7762C" w:rsidP="001F2430">
      <w:r>
        <w:separator/>
      </w:r>
    </w:p>
  </w:footnote>
  <w:footnote w:type="continuationSeparator" w:id="0">
    <w:p w:rsidR="00C7762C" w:rsidRDefault="00C7762C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E3"/>
    <w:rsid w:val="00002290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B37AA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3569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454D0"/>
    <w:rsid w:val="00463E08"/>
    <w:rsid w:val="00471913"/>
    <w:rsid w:val="00473854"/>
    <w:rsid w:val="004807A7"/>
    <w:rsid w:val="0048459F"/>
    <w:rsid w:val="004925F0"/>
    <w:rsid w:val="0049293D"/>
    <w:rsid w:val="004A0345"/>
    <w:rsid w:val="004A54AE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1FAB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3B8A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49CF"/>
    <w:rsid w:val="00986EA6"/>
    <w:rsid w:val="00991F54"/>
    <w:rsid w:val="009A7910"/>
    <w:rsid w:val="009B58F4"/>
    <w:rsid w:val="009C16CB"/>
    <w:rsid w:val="009C17F0"/>
    <w:rsid w:val="009D2147"/>
    <w:rsid w:val="009D3963"/>
    <w:rsid w:val="009D5B75"/>
    <w:rsid w:val="009E0F73"/>
    <w:rsid w:val="009E2E2A"/>
    <w:rsid w:val="009E4396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7762C"/>
    <w:rsid w:val="00C902CC"/>
    <w:rsid w:val="00C94EE3"/>
    <w:rsid w:val="00CA4980"/>
    <w:rsid w:val="00CA7787"/>
    <w:rsid w:val="00CB15FD"/>
    <w:rsid w:val="00CD2361"/>
    <w:rsid w:val="00CD7EF5"/>
    <w:rsid w:val="00CF38A3"/>
    <w:rsid w:val="00CF592E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2DE97-138C-4522-8786-B95A8B20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aallen</dc:creator>
  <cp:lastModifiedBy>Farmville Police Department</cp:lastModifiedBy>
  <cp:revision>2</cp:revision>
  <cp:lastPrinted>2015-09-03T14:18:00Z</cp:lastPrinted>
  <dcterms:created xsi:type="dcterms:W3CDTF">2015-09-10T19:20:00Z</dcterms:created>
  <dcterms:modified xsi:type="dcterms:W3CDTF">2015-09-10T19:20:00Z</dcterms:modified>
</cp:coreProperties>
</file>