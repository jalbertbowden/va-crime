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8E7596" w:rsidRDefault="008E7596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SEPTEMBER 21, 2015 – SEPTEMBER 27, 2015</w:t>
      </w:r>
    </w:p>
    <w:p w:rsidR="008E7596" w:rsidRDefault="008E7596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8E7596" w:rsidRDefault="008E7596" w:rsidP="00B4523F">
      <w:pPr>
        <w:jc w:val="center"/>
        <w:rPr>
          <w:rFonts w:ascii="Times New Roman" w:hAnsi="Times New Roman"/>
          <w:sz w:val="32"/>
          <w:szCs w:val="24"/>
          <w:u w:val="single"/>
        </w:rPr>
      </w:pPr>
      <w:r w:rsidRPr="008E7596">
        <w:rPr>
          <w:rFonts w:ascii="Times New Roman" w:hAnsi="Times New Roman"/>
          <w:sz w:val="32"/>
          <w:szCs w:val="24"/>
          <w:u w:val="single"/>
        </w:rPr>
        <w:t>RESPONDED TO:</w:t>
      </w:r>
    </w:p>
    <w:p w:rsidR="008E7596" w:rsidRDefault="008E7596" w:rsidP="00B4523F">
      <w:pPr>
        <w:jc w:val="center"/>
        <w:rPr>
          <w:rFonts w:ascii="Times New Roman" w:hAnsi="Times New Roman"/>
          <w:sz w:val="32"/>
          <w:szCs w:val="24"/>
          <w:u w:val="single"/>
        </w:rPr>
      </w:pP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21, 2015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Sunchase Blvd. for a loud noise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22, 2015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9:45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Putney Street for a breaking and entering.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5:35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an accident.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23, 2015</w:t>
      </w:r>
    </w:p>
    <w:p w:rsid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1:16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Hylawn Avenue for a loud noise complaint.</w:t>
      </w:r>
    </w:p>
    <w:p w:rsidR="006A5AD0" w:rsidRDefault="006A5AD0" w:rsidP="008E7596">
      <w:pPr>
        <w:rPr>
          <w:rFonts w:asciiTheme="minorHAnsi" w:hAnsiTheme="minorHAnsi"/>
          <w:sz w:val="28"/>
          <w:szCs w:val="28"/>
        </w:rPr>
      </w:pPr>
    </w:p>
    <w:p w:rsidR="006A5AD0" w:rsidRDefault="006A5AD0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24, 2015</w:t>
      </w:r>
    </w:p>
    <w:p w:rsidR="006A5AD0" w:rsidRDefault="006A5AD0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9:26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2000 block of South Main Street for a loud noise</w:t>
      </w:r>
    </w:p>
    <w:p w:rsidR="006A5AD0" w:rsidRDefault="006A5AD0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0849E8" w:rsidRDefault="000849E8" w:rsidP="008E7596">
      <w:pPr>
        <w:rPr>
          <w:rFonts w:asciiTheme="minorHAnsi" w:hAnsiTheme="minorHAnsi"/>
          <w:sz w:val="28"/>
          <w:szCs w:val="28"/>
        </w:rPr>
      </w:pPr>
    </w:p>
    <w:p w:rsidR="000849E8" w:rsidRDefault="000849E8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25, 2015</w:t>
      </w:r>
    </w:p>
    <w:p w:rsidR="000849E8" w:rsidRDefault="000849E8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10:50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032ED">
        <w:rPr>
          <w:rFonts w:asciiTheme="minorHAnsi" w:hAnsiTheme="minorHAnsi"/>
          <w:sz w:val="28"/>
          <w:szCs w:val="28"/>
        </w:rPr>
        <w:t>600 block of South Main Street for a loud noise</w:t>
      </w:r>
    </w:p>
    <w:p w:rsidR="006032ED" w:rsidRDefault="006032ED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6032ED" w:rsidRDefault="006032ED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11:13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First Avenue for a loud noise complaint.</w:t>
      </w:r>
    </w:p>
    <w:p w:rsidR="006032ED" w:rsidRDefault="006032ED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11:54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5D192E" w:rsidRDefault="005D192E" w:rsidP="008E7596">
      <w:pPr>
        <w:rPr>
          <w:rFonts w:asciiTheme="minorHAnsi" w:hAnsiTheme="minorHAnsi"/>
          <w:sz w:val="28"/>
          <w:szCs w:val="28"/>
        </w:rPr>
      </w:pPr>
    </w:p>
    <w:p w:rsidR="005D192E" w:rsidRDefault="005D19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September 26, 2015</w:t>
      </w:r>
    </w:p>
    <w:p w:rsidR="005D192E" w:rsidRDefault="005D19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1:23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Buffalo Street for a loud noise complaint.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2:07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High Street for a medical call.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8:26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E. Second Street for a loud noise complaint.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8:36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E. Second Street for a loud noise complaint.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September 27, 2015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1:09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12:31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N. Bridge Street for a loud noise complaint.</w:t>
      </w:r>
    </w:p>
    <w:p w:rsidR="00AD7C2E" w:rsidRDefault="00AD7C2E" w:rsidP="008E7596">
      <w:pPr>
        <w:rPr>
          <w:rFonts w:asciiTheme="minorHAnsi" w:hAnsiTheme="minorHAnsi"/>
          <w:sz w:val="28"/>
          <w:szCs w:val="28"/>
        </w:rPr>
      </w:pPr>
    </w:p>
    <w:p w:rsidR="008E7596" w:rsidRPr="008E7596" w:rsidRDefault="008E7596" w:rsidP="008E759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</w:p>
    <w:sectPr w:rsidR="008E7596" w:rsidRPr="008E7596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F8" w:rsidRDefault="00E071F8" w:rsidP="001F2430">
      <w:r>
        <w:separator/>
      </w:r>
    </w:p>
  </w:endnote>
  <w:endnote w:type="continuationSeparator" w:id="0">
    <w:p w:rsidR="00E071F8" w:rsidRDefault="00E071F8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C2E" w:rsidRDefault="00AD7C2E">
    <w:pPr>
      <w:pStyle w:val="Footer"/>
      <w:jc w:val="center"/>
    </w:pPr>
    <w:r>
      <w:t xml:space="preserve">Page </w:t>
    </w:r>
    <w:r w:rsidR="000A75DB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A75DB">
      <w:rPr>
        <w:b/>
        <w:sz w:val="24"/>
        <w:szCs w:val="24"/>
      </w:rPr>
      <w:fldChar w:fldCharType="separate"/>
    </w:r>
    <w:r w:rsidR="001F0803">
      <w:rPr>
        <w:b/>
        <w:noProof/>
      </w:rPr>
      <w:t>1</w:t>
    </w:r>
    <w:r w:rsidR="000A75DB">
      <w:rPr>
        <w:b/>
        <w:sz w:val="24"/>
        <w:szCs w:val="24"/>
      </w:rPr>
      <w:fldChar w:fldCharType="end"/>
    </w:r>
    <w:r>
      <w:t xml:space="preserve"> of </w:t>
    </w:r>
    <w:r w:rsidR="000A75DB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A75DB">
      <w:rPr>
        <w:b/>
        <w:sz w:val="24"/>
        <w:szCs w:val="24"/>
      </w:rPr>
      <w:fldChar w:fldCharType="separate"/>
    </w:r>
    <w:r w:rsidR="001F0803">
      <w:rPr>
        <w:b/>
        <w:noProof/>
      </w:rPr>
      <w:t>2</w:t>
    </w:r>
    <w:r w:rsidR="000A75DB">
      <w:rPr>
        <w:b/>
        <w:sz w:val="24"/>
        <w:szCs w:val="24"/>
      </w:rPr>
      <w:fldChar w:fldCharType="end"/>
    </w:r>
  </w:p>
  <w:p w:rsidR="00AD7C2E" w:rsidRDefault="00AD7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F8" w:rsidRDefault="00E071F8" w:rsidP="001F2430">
      <w:r>
        <w:separator/>
      </w:r>
    </w:p>
  </w:footnote>
  <w:footnote w:type="continuationSeparator" w:id="0">
    <w:p w:rsidR="00E071F8" w:rsidRDefault="00E071F8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D5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849E8"/>
    <w:rsid w:val="00096520"/>
    <w:rsid w:val="000A69B2"/>
    <w:rsid w:val="000A7589"/>
    <w:rsid w:val="000A75DB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0803"/>
    <w:rsid w:val="001F2430"/>
    <w:rsid w:val="00201D85"/>
    <w:rsid w:val="002043A6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192E"/>
    <w:rsid w:val="005D3398"/>
    <w:rsid w:val="005E3DE1"/>
    <w:rsid w:val="005F1872"/>
    <w:rsid w:val="005F1D6C"/>
    <w:rsid w:val="005F2457"/>
    <w:rsid w:val="006032ED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5AD0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1632F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596"/>
    <w:rsid w:val="008E7A2D"/>
    <w:rsid w:val="008F3027"/>
    <w:rsid w:val="00904189"/>
    <w:rsid w:val="00905BF9"/>
    <w:rsid w:val="00906B8C"/>
    <w:rsid w:val="009130EC"/>
    <w:rsid w:val="0091578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93BD5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4098"/>
    <w:rsid w:val="00AA50E8"/>
    <w:rsid w:val="00AB38CC"/>
    <w:rsid w:val="00AC544D"/>
    <w:rsid w:val="00AC740B"/>
    <w:rsid w:val="00AD3335"/>
    <w:rsid w:val="00AD7284"/>
    <w:rsid w:val="00AD7C2E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071F8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47A7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84398-9230-48B0-BE09-BC40637D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2</cp:revision>
  <cp:lastPrinted>2015-09-28T14:47:00Z</cp:lastPrinted>
  <dcterms:created xsi:type="dcterms:W3CDTF">2015-09-29T18:03:00Z</dcterms:created>
  <dcterms:modified xsi:type="dcterms:W3CDTF">2015-09-29T18:03:00Z</dcterms:modified>
</cp:coreProperties>
</file>