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>
    <v:background id="_x0000_s1025" o:bwmode="white" fillcolor="#ffc">
      <v:fill r:id="rId3" o:title="Parchment" type="tile"/>
    </v:background>
  </w:background>
  <w:body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6B5947" w:rsidRPr="001F2430" w:rsidRDefault="006B5947" w:rsidP="006B5947">
      <w:pPr>
        <w:jc w:val="center"/>
        <w:rPr>
          <w:rFonts w:ascii="Times New Roman" w:hAnsi="Times New Roman"/>
          <w:sz w:val="40"/>
          <w:szCs w:val="32"/>
        </w:rPr>
      </w:pPr>
      <w:r w:rsidRPr="001F2430">
        <w:rPr>
          <w:rFonts w:ascii="Times New Roman" w:hAnsi="Times New Roman"/>
          <w:sz w:val="40"/>
          <w:szCs w:val="32"/>
        </w:rPr>
        <w:t>Farmville Police Department</w:t>
      </w:r>
    </w:p>
    <w:p w:rsidR="006B5947" w:rsidRDefault="006B5947" w:rsidP="006B5947">
      <w:pPr>
        <w:jc w:val="center"/>
        <w:rPr>
          <w:rFonts w:ascii="Times New Roman" w:hAnsi="Times New Roman"/>
          <w:sz w:val="32"/>
          <w:szCs w:val="24"/>
        </w:rPr>
      </w:pPr>
      <w:r w:rsidRPr="001F2430">
        <w:rPr>
          <w:rFonts w:ascii="Times New Roman" w:hAnsi="Times New Roman"/>
          <w:sz w:val="32"/>
          <w:szCs w:val="24"/>
        </w:rPr>
        <w:t>Police Activity Log</w:t>
      </w:r>
    </w:p>
    <w:p w:rsidR="00263C4B" w:rsidRDefault="00263C4B" w:rsidP="006B5947">
      <w:pPr>
        <w:jc w:val="center"/>
        <w:rPr>
          <w:rFonts w:ascii="Times New Roman" w:hAnsi="Times New Roman"/>
          <w:sz w:val="32"/>
          <w:szCs w:val="24"/>
        </w:rPr>
      </w:pPr>
    </w:p>
    <w:p w:rsidR="006B5947" w:rsidRDefault="00263C4B" w:rsidP="00B4523F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NOVEMBER 30, 2015 – DECEMBER 6, 2015</w:t>
      </w:r>
    </w:p>
    <w:p w:rsidR="00B4523F" w:rsidRDefault="00B4523F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B4523F" w:rsidRDefault="00B4523F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B4523F">
        <w:rPr>
          <w:rFonts w:ascii="Times New Roman" w:hAnsi="Times New Roman"/>
          <w:b/>
          <w:sz w:val="32"/>
          <w:szCs w:val="32"/>
          <w:u w:val="single"/>
        </w:rPr>
        <w:t>RESPONDED TO:</w:t>
      </w:r>
    </w:p>
    <w:p w:rsidR="00263C4B" w:rsidRDefault="00263C4B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263C4B" w:rsidRDefault="00263C4B" w:rsidP="00263C4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November 30, 2015</w:t>
      </w:r>
    </w:p>
    <w:p w:rsidR="00263C4B" w:rsidRDefault="00263C4B" w:rsidP="00263C4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10:02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East Third Street for an accident.</w:t>
      </w:r>
    </w:p>
    <w:p w:rsidR="00263C4B" w:rsidRDefault="00263C4B" w:rsidP="00263C4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3:01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1800 block of Peery Drive for a shoplifter.</w:t>
      </w:r>
    </w:p>
    <w:p w:rsidR="00263C4B" w:rsidRDefault="00263C4B" w:rsidP="00263C4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6:31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300 block of West Third Street for report of a</w:t>
      </w:r>
    </w:p>
    <w:p w:rsidR="00263C4B" w:rsidRDefault="00263C4B" w:rsidP="00263C4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vandalism.</w:t>
      </w:r>
    </w:p>
    <w:p w:rsidR="00263C4B" w:rsidRDefault="00263C4B" w:rsidP="00263C4B">
      <w:pPr>
        <w:rPr>
          <w:rFonts w:asciiTheme="minorHAnsi" w:hAnsiTheme="minorHAnsi"/>
          <w:sz w:val="28"/>
          <w:szCs w:val="28"/>
        </w:rPr>
      </w:pPr>
    </w:p>
    <w:p w:rsidR="00263C4B" w:rsidRDefault="00263C4B" w:rsidP="00263C4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December 1, 2015</w:t>
      </w:r>
    </w:p>
    <w:p w:rsidR="00263C4B" w:rsidRDefault="00263C4B" w:rsidP="00263C4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Nothing significant to report.</w:t>
      </w:r>
    </w:p>
    <w:p w:rsidR="00263C4B" w:rsidRDefault="00263C4B" w:rsidP="00263C4B">
      <w:pPr>
        <w:rPr>
          <w:rFonts w:asciiTheme="minorHAnsi" w:hAnsiTheme="minorHAnsi"/>
          <w:sz w:val="28"/>
          <w:szCs w:val="28"/>
        </w:rPr>
      </w:pPr>
    </w:p>
    <w:p w:rsidR="00263C4B" w:rsidRDefault="00263C4B" w:rsidP="00263C4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December 2, 2015</w:t>
      </w:r>
    </w:p>
    <w:p w:rsidR="00263C4B" w:rsidRDefault="00263C4B" w:rsidP="00263C4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11:05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400 block of Cedar Avenue for a breaking &amp; entering.</w:t>
      </w:r>
    </w:p>
    <w:p w:rsidR="00263C4B" w:rsidRDefault="00263C4B" w:rsidP="00263C4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5:08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1800 block of Peery Drive for a shoplifter.</w:t>
      </w:r>
    </w:p>
    <w:p w:rsidR="00263C4B" w:rsidRDefault="00263C4B" w:rsidP="00263C4B">
      <w:pPr>
        <w:rPr>
          <w:rFonts w:asciiTheme="minorHAnsi" w:hAnsiTheme="minorHAnsi"/>
          <w:sz w:val="28"/>
          <w:szCs w:val="28"/>
        </w:rPr>
      </w:pPr>
    </w:p>
    <w:p w:rsidR="00263C4B" w:rsidRDefault="00263C4B" w:rsidP="00263C4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December 3, 2015</w:t>
      </w:r>
    </w:p>
    <w:p w:rsidR="00263C4B" w:rsidRDefault="00263C4B" w:rsidP="00263C4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11:20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200 block of North Main Street for an open door.</w:t>
      </w:r>
    </w:p>
    <w:p w:rsidR="00263C4B" w:rsidRDefault="00263C4B" w:rsidP="00263C4B">
      <w:pPr>
        <w:rPr>
          <w:rFonts w:asciiTheme="minorHAnsi" w:hAnsiTheme="minorHAnsi"/>
          <w:sz w:val="28"/>
          <w:szCs w:val="28"/>
        </w:rPr>
      </w:pPr>
    </w:p>
    <w:p w:rsidR="00263C4B" w:rsidRDefault="00263C4B" w:rsidP="00263C4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December 4, 2015</w:t>
      </w:r>
    </w:p>
    <w:p w:rsidR="00263C4B" w:rsidRDefault="00263C4B" w:rsidP="00263C4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12:17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500 block of Buffalo Street for a loud noise complaint.</w:t>
      </w:r>
    </w:p>
    <w:p w:rsidR="00263C4B" w:rsidRDefault="00263C4B" w:rsidP="00263C4B">
      <w:pPr>
        <w:rPr>
          <w:rFonts w:asciiTheme="minorHAnsi" w:hAnsiTheme="minorHAnsi"/>
          <w:sz w:val="28"/>
          <w:szCs w:val="28"/>
        </w:rPr>
      </w:pPr>
    </w:p>
    <w:p w:rsidR="00263C4B" w:rsidRDefault="00263C4B" w:rsidP="00263C4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December 5, 2015</w:t>
      </w:r>
    </w:p>
    <w:p w:rsidR="00263C4B" w:rsidRDefault="00263C4B" w:rsidP="00263C4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11:35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200 block of Callaway Lane for a loud noise complaint.</w:t>
      </w:r>
    </w:p>
    <w:p w:rsidR="00263C4B" w:rsidRDefault="00263C4B" w:rsidP="00263C4B">
      <w:pPr>
        <w:rPr>
          <w:rFonts w:asciiTheme="minorHAnsi" w:hAnsiTheme="minorHAnsi"/>
          <w:sz w:val="28"/>
          <w:szCs w:val="28"/>
        </w:rPr>
      </w:pPr>
    </w:p>
    <w:p w:rsidR="00263C4B" w:rsidRDefault="00263C4B" w:rsidP="00263C4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December 6, 2015</w:t>
      </w:r>
    </w:p>
    <w:p w:rsidR="00263C4B" w:rsidRDefault="00263C4B" w:rsidP="00263C4B">
      <w:pPr>
        <w:ind w:left="2880" w:hanging="21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12:28 am</w:t>
      </w:r>
      <w:r>
        <w:rPr>
          <w:rFonts w:asciiTheme="minorHAnsi" w:hAnsiTheme="minorHAnsi"/>
          <w:sz w:val="28"/>
          <w:szCs w:val="28"/>
        </w:rPr>
        <w:tab/>
        <w:t>400 block of East Second Street for a loud noise complaint.</w:t>
      </w:r>
    </w:p>
    <w:p w:rsidR="00263C4B" w:rsidRDefault="00263C4B" w:rsidP="00263C4B">
      <w:pPr>
        <w:ind w:left="2880" w:hanging="21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1:06 am</w:t>
      </w:r>
      <w:r>
        <w:rPr>
          <w:rFonts w:asciiTheme="minorHAnsi" w:hAnsiTheme="minorHAnsi"/>
          <w:sz w:val="28"/>
          <w:szCs w:val="28"/>
        </w:rPr>
        <w:tab/>
        <w:t>200 block of Appomattox Street for a loud noise complaint.</w:t>
      </w:r>
    </w:p>
    <w:p w:rsidR="00263C4B" w:rsidRDefault="00263C4B" w:rsidP="00263C4B">
      <w:pPr>
        <w:ind w:left="2880" w:hanging="21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1:20 am</w:t>
      </w:r>
      <w:r>
        <w:rPr>
          <w:rFonts w:asciiTheme="minorHAnsi" w:hAnsiTheme="minorHAnsi"/>
          <w:sz w:val="28"/>
          <w:szCs w:val="28"/>
        </w:rPr>
        <w:tab/>
        <w:t>200 block of Appomattox Street for a loud noise complaint.</w:t>
      </w:r>
    </w:p>
    <w:p w:rsidR="00263C4B" w:rsidRPr="00263C4B" w:rsidRDefault="00263C4B" w:rsidP="00263C4B">
      <w:pPr>
        <w:ind w:left="2880" w:hanging="21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2:10 am</w:t>
      </w:r>
      <w:r>
        <w:rPr>
          <w:rFonts w:asciiTheme="minorHAnsi" w:hAnsiTheme="minorHAnsi"/>
          <w:sz w:val="28"/>
          <w:szCs w:val="28"/>
        </w:rPr>
        <w:tab/>
        <w:t>Buffalo Street for a loud noise complaint.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</w:p>
    <w:p w:rsidR="00B4523F" w:rsidRDefault="00B4523F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B4523F" w:rsidRDefault="006669E2" w:rsidP="00263C4B">
      <w:pPr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</w:p>
    <w:p w:rsidR="00B4523F" w:rsidRPr="00B4523F" w:rsidRDefault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sectPr w:rsidR="00B4523F" w:rsidRPr="00B4523F" w:rsidSect="00F572DD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13D" w:rsidRDefault="0065213D" w:rsidP="001F2430">
      <w:r>
        <w:separator/>
      </w:r>
    </w:p>
  </w:endnote>
  <w:endnote w:type="continuationSeparator" w:id="0">
    <w:p w:rsidR="0065213D" w:rsidRDefault="0065213D" w:rsidP="001F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9E2" w:rsidRDefault="006669E2">
    <w:pPr>
      <w:pStyle w:val="Footer"/>
      <w:jc w:val="center"/>
    </w:pPr>
    <w:r>
      <w:t xml:space="preserve">Page </w:t>
    </w:r>
    <w:r w:rsidR="001621D5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1621D5">
      <w:rPr>
        <w:b/>
        <w:sz w:val="24"/>
        <w:szCs w:val="24"/>
      </w:rPr>
      <w:fldChar w:fldCharType="separate"/>
    </w:r>
    <w:r w:rsidR="0072362B">
      <w:rPr>
        <w:b/>
        <w:noProof/>
      </w:rPr>
      <w:t>1</w:t>
    </w:r>
    <w:r w:rsidR="001621D5">
      <w:rPr>
        <w:b/>
        <w:sz w:val="24"/>
        <w:szCs w:val="24"/>
      </w:rPr>
      <w:fldChar w:fldCharType="end"/>
    </w:r>
    <w:r>
      <w:t xml:space="preserve"> of </w:t>
    </w:r>
    <w:r w:rsidR="001621D5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1621D5">
      <w:rPr>
        <w:b/>
        <w:sz w:val="24"/>
        <w:szCs w:val="24"/>
      </w:rPr>
      <w:fldChar w:fldCharType="separate"/>
    </w:r>
    <w:r w:rsidR="0072362B">
      <w:rPr>
        <w:b/>
        <w:noProof/>
      </w:rPr>
      <w:t>2</w:t>
    </w:r>
    <w:r w:rsidR="001621D5">
      <w:rPr>
        <w:b/>
        <w:sz w:val="24"/>
        <w:szCs w:val="24"/>
      </w:rPr>
      <w:fldChar w:fldCharType="end"/>
    </w:r>
  </w:p>
  <w:p w:rsidR="006669E2" w:rsidRDefault="006669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13D" w:rsidRDefault="0065213D" w:rsidP="001F2430">
      <w:r>
        <w:separator/>
      </w:r>
    </w:p>
  </w:footnote>
  <w:footnote w:type="continuationSeparator" w:id="0">
    <w:p w:rsidR="0065213D" w:rsidRDefault="0065213D" w:rsidP="001F2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4B"/>
    <w:rsid w:val="00004195"/>
    <w:rsid w:val="00026A75"/>
    <w:rsid w:val="00031368"/>
    <w:rsid w:val="00032FB3"/>
    <w:rsid w:val="00035537"/>
    <w:rsid w:val="0004014C"/>
    <w:rsid w:val="00042723"/>
    <w:rsid w:val="00043F4F"/>
    <w:rsid w:val="00045677"/>
    <w:rsid w:val="00047208"/>
    <w:rsid w:val="000519BB"/>
    <w:rsid w:val="0005327D"/>
    <w:rsid w:val="00053CB1"/>
    <w:rsid w:val="00062AD7"/>
    <w:rsid w:val="00062DFF"/>
    <w:rsid w:val="00066494"/>
    <w:rsid w:val="00066647"/>
    <w:rsid w:val="00070327"/>
    <w:rsid w:val="00071693"/>
    <w:rsid w:val="00075638"/>
    <w:rsid w:val="00077056"/>
    <w:rsid w:val="00096520"/>
    <w:rsid w:val="000A69B2"/>
    <w:rsid w:val="000A7589"/>
    <w:rsid w:val="000B3287"/>
    <w:rsid w:val="000B5851"/>
    <w:rsid w:val="000B6583"/>
    <w:rsid w:val="000C3477"/>
    <w:rsid w:val="000E0241"/>
    <w:rsid w:val="000E48AF"/>
    <w:rsid w:val="000E7D13"/>
    <w:rsid w:val="000F1A67"/>
    <w:rsid w:val="000F286B"/>
    <w:rsid w:val="00101CD0"/>
    <w:rsid w:val="001025E2"/>
    <w:rsid w:val="00103A2F"/>
    <w:rsid w:val="001155FD"/>
    <w:rsid w:val="00115636"/>
    <w:rsid w:val="00116023"/>
    <w:rsid w:val="00122ECE"/>
    <w:rsid w:val="00123B1B"/>
    <w:rsid w:val="00124BEA"/>
    <w:rsid w:val="001273E9"/>
    <w:rsid w:val="00127B4E"/>
    <w:rsid w:val="00150948"/>
    <w:rsid w:val="00150A69"/>
    <w:rsid w:val="00156889"/>
    <w:rsid w:val="001621D5"/>
    <w:rsid w:val="0016325C"/>
    <w:rsid w:val="001632DD"/>
    <w:rsid w:val="00171E71"/>
    <w:rsid w:val="00172236"/>
    <w:rsid w:val="001829BE"/>
    <w:rsid w:val="00186F63"/>
    <w:rsid w:val="001A6774"/>
    <w:rsid w:val="001D3277"/>
    <w:rsid w:val="001F2430"/>
    <w:rsid w:val="00201D85"/>
    <w:rsid w:val="00204502"/>
    <w:rsid w:val="0023448F"/>
    <w:rsid w:val="002429B0"/>
    <w:rsid w:val="00246556"/>
    <w:rsid w:val="00253BD7"/>
    <w:rsid w:val="00257188"/>
    <w:rsid w:val="00257ABE"/>
    <w:rsid w:val="002615E3"/>
    <w:rsid w:val="00263C4B"/>
    <w:rsid w:val="00265505"/>
    <w:rsid w:val="002756D2"/>
    <w:rsid w:val="002907FE"/>
    <w:rsid w:val="00291395"/>
    <w:rsid w:val="002B02C3"/>
    <w:rsid w:val="002B2C9B"/>
    <w:rsid w:val="002C3544"/>
    <w:rsid w:val="002C3C88"/>
    <w:rsid w:val="002D083E"/>
    <w:rsid w:val="002D1744"/>
    <w:rsid w:val="002D7675"/>
    <w:rsid w:val="002E2D85"/>
    <w:rsid w:val="002E2F46"/>
    <w:rsid w:val="002E420A"/>
    <w:rsid w:val="002F0468"/>
    <w:rsid w:val="002F2E96"/>
    <w:rsid w:val="003019B8"/>
    <w:rsid w:val="00301D38"/>
    <w:rsid w:val="00305567"/>
    <w:rsid w:val="003144FC"/>
    <w:rsid w:val="003146D5"/>
    <w:rsid w:val="00326067"/>
    <w:rsid w:val="0033781E"/>
    <w:rsid w:val="0034100E"/>
    <w:rsid w:val="00343BFF"/>
    <w:rsid w:val="003504CB"/>
    <w:rsid w:val="00356FDE"/>
    <w:rsid w:val="00366435"/>
    <w:rsid w:val="00370116"/>
    <w:rsid w:val="00372B45"/>
    <w:rsid w:val="00372DAE"/>
    <w:rsid w:val="00386634"/>
    <w:rsid w:val="003A6384"/>
    <w:rsid w:val="003A6CEF"/>
    <w:rsid w:val="003B277F"/>
    <w:rsid w:val="003C111F"/>
    <w:rsid w:val="003E2CB8"/>
    <w:rsid w:val="003E59EB"/>
    <w:rsid w:val="004012D3"/>
    <w:rsid w:val="00404A05"/>
    <w:rsid w:val="00404B62"/>
    <w:rsid w:val="00405BE4"/>
    <w:rsid w:val="00412B05"/>
    <w:rsid w:val="00431BC4"/>
    <w:rsid w:val="00436D75"/>
    <w:rsid w:val="00444DA6"/>
    <w:rsid w:val="004450E8"/>
    <w:rsid w:val="00463E08"/>
    <w:rsid w:val="00471913"/>
    <w:rsid w:val="00473854"/>
    <w:rsid w:val="004807A7"/>
    <w:rsid w:val="0048459F"/>
    <w:rsid w:val="004925F0"/>
    <w:rsid w:val="0049293D"/>
    <w:rsid w:val="004A0345"/>
    <w:rsid w:val="004B6C00"/>
    <w:rsid w:val="004B71E2"/>
    <w:rsid w:val="004C100B"/>
    <w:rsid w:val="004C4C71"/>
    <w:rsid w:val="004C5F95"/>
    <w:rsid w:val="004D20AB"/>
    <w:rsid w:val="004D3830"/>
    <w:rsid w:val="004D49C7"/>
    <w:rsid w:val="004D58F1"/>
    <w:rsid w:val="004D70CC"/>
    <w:rsid w:val="004F0B4D"/>
    <w:rsid w:val="004F7F41"/>
    <w:rsid w:val="00502EE2"/>
    <w:rsid w:val="00504EDB"/>
    <w:rsid w:val="00505491"/>
    <w:rsid w:val="00505554"/>
    <w:rsid w:val="005068DE"/>
    <w:rsid w:val="005100E6"/>
    <w:rsid w:val="00513E43"/>
    <w:rsid w:val="0052422D"/>
    <w:rsid w:val="00524A4F"/>
    <w:rsid w:val="00525FEA"/>
    <w:rsid w:val="00534FF8"/>
    <w:rsid w:val="005377E9"/>
    <w:rsid w:val="0054170B"/>
    <w:rsid w:val="005430B7"/>
    <w:rsid w:val="0054662F"/>
    <w:rsid w:val="00547938"/>
    <w:rsid w:val="00552F03"/>
    <w:rsid w:val="00553727"/>
    <w:rsid w:val="00557FC3"/>
    <w:rsid w:val="005631EC"/>
    <w:rsid w:val="0056460A"/>
    <w:rsid w:val="0057111A"/>
    <w:rsid w:val="00572B36"/>
    <w:rsid w:val="005730DE"/>
    <w:rsid w:val="005829B7"/>
    <w:rsid w:val="00582DB9"/>
    <w:rsid w:val="00582DF5"/>
    <w:rsid w:val="00592FF8"/>
    <w:rsid w:val="005A02CD"/>
    <w:rsid w:val="005A164E"/>
    <w:rsid w:val="005B3375"/>
    <w:rsid w:val="005B5669"/>
    <w:rsid w:val="005B6593"/>
    <w:rsid w:val="005C07DC"/>
    <w:rsid w:val="005C0B70"/>
    <w:rsid w:val="005C11A4"/>
    <w:rsid w:val="005C5AE5"/>
    <w:rsid w:val="005D3398"/>
    <w:rsid w:val="005E3DE1"/>
    <w:rsid w:val="005F1872"/>
    <w:rsid w:val="005F1D6C"/>
    <w:rsid w:val="005F2457"/>
    <w:rsid w:val="0060682D"/>
    <w:rsid w:val="0062559D"/>
    <w:rsid w:val="0062769B"/>
    <w:rsid w:val="00635F79"/>
    <w:rsid w:val="00641CA0"/>
    <w:rsid w:val="006445A4"/>
    <w:rsid w:val="0064473A"/>
    <w:rsid w:val="0065213D"/>
    <w:rsid w:val="00652498"/>
    <w:rsid w:val="00661209"/>
    <w:rsid w:val="006669E2"/>
    <w:rsid w:val="0067581F"/>
    <w:rsid w:val="00682D7E"/>
    <w:rsid w:val="006A2421"/>
    <w:rsid w:val="006A7C86"/>
    <w:rsid w:val="006B5947"/>
    <w:rsid w:val="006D4C00"/>
    <w:rsid w:val="006D743D"/>
    <w:rsid w:val="006E0972"/>
    <w:rsid w:val="006F12AC"/>
    <w:rsid w:val="006F42FC"/>
    <w:rsid w:val="006F5FF9"/>
    <w:rsid w:val="007128E6"/>
    <w:rsid w:val="0072059D"/>
    <w:rsid w:val="0072362B"/>
    <w:rsid w:val="00735682"/>
    <w:rsid w:val="00747580"/>
    <w:rsid w:val="00763CF7"/>
    <w:rsid w:val="007665AD"/>
    <w:rsid w:val="00766AD6"/>
    <w:rsid w:val="00774140"/>
    <w:rsid w:val="00781519"/>
    <w:rsid w:val="007818B8"/>
    <w:rsid w:val="00782A81"/>
    <w:rsid w:val="00790B5F"/>
    <w:rsid w:val="00793CCF"/>
    <w:rsid w:val="00796731"/>
    <w:rsid w:val="007A1315"/>
    <w:rsid w:val="007A3D59"/>
    <w:rsid w:val="007B62FC"/>
    <w:rsid w:val="007B66A1"/>
    <w:rsid w:val="007B6D85"/>
    <w:rsid w:val="007D286B"/>
    <w:rsid w:val="007D71EA"/>
    <w:rsid w:val="007D7900"/>
    <w:rsid w:val="007E14F9"/>
    <w:rsid w:val="007F17D4"/>
    <w:rsid w:val="008039A1"/>
    <w:rsid w:val="00804F5D"/>
    <w:rsid w:val="00817CF0"/>
    <w:rsid w:val="00827317"/>
    <w:rsid w:val="0085034A"/>
    <w:rsid w:val="00856026"/>
    <w:rsid w:val="00860BA7"/>
    <w:rsid w:val="00865531"/>
    <w:rsid w:val="00871780"/>
    <w:rsid w:val="0087281B"/>
    <w:rsid w:val="00875CD2"/>
    <w:rsid w:val="0087661D"/>
    <w:rsid w:val="0087693B"/>
    <w:rsid w:val="008800E4"/>
    <w:rsid w:val="0088196F"/>
    <w:rsid w:val="00881B9A"/>
    <w:rsid w:val="00881D71"/>
    <w:rsid w:val="00887F65"/>
    <w:rsid w:val="0089395D"/>
    <w:rsid w:val="00895242"/>
    <w:rsid w:val="008A5B92"/>
    <w:rsid w:val="008C00E9"/>
    <w:rsid w:val="008C4CFF"/>
    <w:rsid w:val="008D0073"/>
    <w:rsid w:val="008D4445"/>
    <w:rsid w:val="008E37BE"/>
    <w:rsid w:val="008E439D"/>
    <w:rsid w:val="008E64E2"/>
    <w:rsid w:val="008E7A2D"/>
    <w:rsid w:val="008F3027"/>
    <w:rsid w:val="00904189"/>
    <w:rsid w:val="00905BF9"/>
    <w:rsid w:val="009130EC"/>
    <w:rsid w:val="00924487"/>
    <w:rsid w:val="00926669"/>
    <w:rsid w:val="009506B6"/>
    <w:rsid w:val="00962113"/>
    <w:rsid w:val="00977932"/>
    <w:rsid w:val="0097793C"/>
    <w:rsid w:val="009802AC"/>
    <w:rsid w:val="00982A55"/>
    <w:rsid w:val="00986EA6"/>
    <w:rsid w:val="00991F54"/>
    <w:rsid w:val="009A7910"/>
    <w:rsid w:val="009B58F4"/>
    <w:rsid w:val="009C17F0"/>
    <w:rsid w:val="009D2147"/>
    <w:rsid w:val="009D3963"/>
    <w:rsid w:val="009D5B75"/>
    <w:rsid w:val="009E0F73"/>
    <w:rsid w:val="009E2E2A"/>
    <w:rsid w:val="009F72EB"/>
    <w:rsid w:val="00A05870"/>
    <w:rsid w:val="00A15A07"/>
    <w:rsid w:val="00A22390"/>
    <w:rsid w:val="00A227B0"/>
    <w:rsid w:val="00A34D93"/>
    <w:rsid w:val="00A3530D"/>
    <w:rsid w:val="00A45EE2"/>
    <w:rsid w:val="00A61DB3"/>
    <w:rsid w:val="00A70671"/>
    <w:rsid w:val="00A71516"/>
    <w:rsid w:val="00A817CD"/>
    <w:rsid w:val="00A81B56"/>
    <w:rsid w:val="00A84053"/>
    <w:rsid w:val="00A92C2A"/>
    <w:rsid w:val="00A92F41"/>
    <w:rsid w:val="00A97520"/>
    <w:rsid w:val="00AA2D64"/>
    <w:rsid w:val="00AA50E8"/>
    <w:rsid w:val="00AB38CC"/>
    <w:rsid w:val="00AC544D"/>
    <w:rsid w:val="00AC740B"/>
    <w:rsid w:val="00AD3335"/>
    <w:rsid w:val="00AD7284"/>
    <w:rsid w:val="00AE5E9A"/>
    <w:rsid w:val="00B14A16"/>
    <w:rsid w:val="00B1727A"/>
    <w:rsid w:val="00B20C2E"/>
    <w:rsid w:val="00B22923"/>
    <w:rsid w:val="00B2320A"/>
    <w:rsid w:val="00B33C88"/>
    <w:rsid w:val="00B371D6"/>
    <w:rsid w:val="00B4523F"/>
    <w:rsid w:val="00B574AB"/>
    <w:rsid w:val="00B623D5"/>
    <w:rsid w:val="00B6373F"/>
    <w:rsid w:val="00B73977"/>
    <w:rsid w:val="00B74159"/>
    <w:rsid w:val="00B770AF"/>
    <w:rsid w:val="00B808E2"/>
    <w:rsid w:val="00B91572"/>
    <w:rsid w:val="00B946F2"/>
    <w:rsid w:val="00BA0889"/>
    <w:rsid w:val="00BA0923"/>
    <w:rsid w:val="00BA274E"/>
    <w:rsid w:val="00BB059E"/>
    <w:rsid w:val="00BB1113"/>
    <w:rsid w:val="00BB35DA"/>
    <w:rsid w:val="00BB797D"/>
    <w:rsid w:val="00BC09F9"/>
    <w:rsid w:val="00BD3DB3"/>
    <w:rsid w:val="00BD7113"/>
    <w:rsid w:val="00BF706C"/>
    <w:rsid w:val="00C01B81"/>
    <w:rsid w:val="00C01DD8"/>
    <w:rsid w:val="00C020A1"/>
    <w:rsid w:val="00C24C44"/>
    <w:rsid w:val="00C520A6"/>
    <w:rsid w:val="00C55B10"/>
    <w:rsid w:val="00C62384"/>
    <w:rsid w:val="00C75EFF"/>
    <w:rsid w:val="00C902CC"/>
    <w:rsid w:val="00CA4980"/>
    <w:rsid w:val="00CA7787"/>
    <w:rsid w:val="00CB15FD"/>
    <w:rsid w:val="00CD2361"/>
    <w:rsid w:val="00CD7EF5"/>
    <w:rsid w:val="00CF38A3"/>
    <w:rsid w:val="00D17C32"/>
    <w:rsid w:val="00D21C15"/>
    <w:rsid w:val="00D32188"/>
    <w:rsid w:val="00D5031B"/>
    <w:rsid w:val="00D50A41"/>
    <w:rsid w:val="00D53164"/>
    <w:rsid w:val="00D622FF"/>
    <w:rsid w:val="00D6404F"/>
    <w:rsid w:val="00D65012"/>
    <w:rsid w:val="00D66230"/>
    <w:rsid w:val="00D71742"/>
    <w:rsid w:val="00D76DFE"/>
    <w:rsid w:val="00D95299"/>
    <w:rsid w:val="00D95BB6"/>
    <w:rsid w:val="00DA1DB9"/>
    <w:rsid w:val="00DA4733"/>
    <w:rsid w:val="00DA5253"/>
    <w:rsid w:val="00DA61D5"/>
    <w:rsid w:val="00DA79E4"/>
    <w:rsid w:val="00DB0E2A"/>
    <w:rsid w:val="00DB1AF7"/>
    <w:rsid w:val="00DC4ED1"/>
    <w:rsid w:val="00DC59DD"/>
    <w:rsid w:val="00DF220C"/>
    <w:rsid w:val="00E03354"/>
    <w:rsid w:val="00E049A9"/>
    <w:rsid w:val="00E10970"/>
    <w:rsid w:val="00E12452"/>
    <w:rsid w:val="00E16CE1"/>
    <w:rsid w:val="00E21696"/>
    <w:rsid w:val="00E21F51"/>
    <w:rsid w:val="00E22651"/>
    <w:rsid w:val="00E25757"/>
    <w:rsid w:val="00E278F1"/>
    <w:rsid w:val="00E316D2"/>
    <w:rsid w:val="00E360C2"/>
    <w:rsid w:val="00E37F4C"/>
    <w:rsid w:val="00E40856"/>
    <w:rsid w:val="00E5646E"/>
    <w:rsid w:val="00E8085C"/>
    <w:rsid w:val="00E86113"/>
    <w:rsid w:val="00EB6690"/>
    <w:rsid w:val="00EC6F1E"/>
    <w:rsid w:val="00ED3DC3"/>
    <w:rsid w:val="00EE52D8"/>
    <w:rsid w:val="00EE6604"/>
    <w:rsid w:val="00EE7D0E"/>
    <w:rsid w:val="00EF0860"/>
    <w:rsid w:val="00EF3B88"/>
    <w:rsid w:val="00EF5DE4"/>
    <w:rsid w:val="00F12527"/>
    <w:rsid w:val="00F17922"/>
    <w:rsid w:val="00F24AFD"/>
    <w:rsid w:val="00F305BF"/>
    <w:rsid w:val="00F30EAC"/>
    <w:rsid w:val="00F513FA"/>
    <w:rsid w:val="00F572DD"/>
    <w:rsid w:val="00F61ADF"/>
    <w:rsid w:val="00F62C24"/>
    <w:rsid w:val="00F652EE"/>
    <w:rsid w:val="00F75F23"/>
    <w:rsid w:val="00F76DF4"/>
    <w:rsid w:val="00F910BB"/>
    <w:rsid w:val="00F94B7E"/>
    <w:rsid w:val="00FA192E"/>
    <w:rsid w:val="00FA1972"/>
    <w:rsid w:val="00FA2AB0"/>
    <w:rsid w:val="00FA641E"/>
    <w:rsid w:val="00FB2C27"/>
    <w:rsid w:val="00FB4AEF"/>
    <w:rsid w:val="00FC08F2"/>
    <w:rsid w:val="00FC4D11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BEC556-634F-4B93-B87F-D60C551D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F95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430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30"/>
    <w:rPr>
      <w:rFonts w:ascii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image" Target="NULL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PD%20Activity%20Reports\Template%20for%20Police%20Activity%20Lo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658D0-ACEC-4B47-B807-222FB343F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Police Activity Log</Template>
  <TotalTime>14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Allen</dc:creator>
  <cp:lastModifiedBy>Anita Allen</cp:lastModifiedBy>
  <cp:revision>1</cp:revision>
  <cp:lastPrinted>2014-04-03T20:01:00Z</cp:lastPrinted>
  <dcterms:created xsi:type="dcterms:W3CDTF">2015-12-09T18:46:00Z</dcterms:created>
  <dcterms:modified xsi:type="dcterms:W3CDTF">2015-12-09T18:58:00Z</dcterms:modified>
</cp:coreProperties>
</file>