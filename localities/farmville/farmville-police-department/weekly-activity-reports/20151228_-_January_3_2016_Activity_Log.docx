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4E5E2F" w:rsidRDefault="004E5E2F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4E5E2F" w:rsidRDefault="004E5E2F" w:rsidP="006B5947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DECEMBER 28, 2015 – JANUARY 3, 2016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4E5E2F" w:rsidRDefault="004E5E2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E5E2F" w:rsidRDefault="004E5E2F" w:rsidP="004E5E2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28, 2015</w:t>
      </w:r>
    </w:p>
    <w:p w:rsidR="004E5E2F" w:rsidRDefault="004E5E2F" w:rsidP="004E5E2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10:04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First Avenue for an accident.</w:t>
      </w:r>
    </w:p>
    <w:p w:rsidR="004E5E2F" w:rsidRDefault="004E5E2F" w:rsidP="004E5E2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11:22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Parkview Drive for a loud noise complaint.</w:t>
      </w:r>
    </w:p>
    <w:p w:rsidR="004E5E2F" w:rsidRDefault="004E5E2F" w:rsidP="004E5E2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11:40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Parkview Drive for a loud noise complaint.</w:t>
      </w:r>
    </w:p>
    <w:p w:rsidR="004E5E2F" w:rsidRDefault="004E5E2F" w:rsidP="004E5E2F">
      <w:pPr>
        <w:rPr>
          <w:rFonts w:asciiTheme="minorHAnsi" w:hAnsiTheme="minorHAnsi"/>
          <w:sz w:val="28"/>
          <w:szCs w:val="28"/>
        </w:rPr>
      </w:pPr>
    </w:p>
    <w:p w:rsidR="004E5E2F" w:rsidRDefault="004E5E2F" w:rsidP="004E5E2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29, 2015</w:t>
      </w:r>
    </w:p>
    <w:p w:rsidR="004E5E2F" w:rsidRDefault="004E5E2F" w:rsidP="004E5E2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1:45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Hylawn Avenue for a loud noise complaint.</w:t>
      </w:r>
    </w:p>
    <w:p w:rsidR="00FD1575" w:rsidRDefault="00FD1575" w:rsidP="00FD1575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1:54 pm</w:t>
      </w:r>
      <w:r>
        <w:rPr>
          <w:rFonts w:asciiTheme="minorHAnsi" w:hAnsiTheme="minorHAnsi"/>
          <w:sz w:val="28"/>
          <w:szCs w:val="28"/>
        </w:rPr>
        <w:tab/>
        <w:t>300 block of East Second Street for a loud noise complaint.  Unfounded.</w:t>
      </w:r>
    </w:p>
    <w:p w:rsidR="00FD1575" w:rsidRDefault="00FD1575" w:rsidP="00FD1575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2:29 pm</w:t>
      </w:r>
      <w:r>
        <w:rPr>
          <w:rFonts w:asciiTheme="minorHAnsi" w:hAnsiTheme="minorHAnsi"/>
          <w:sz w:val="28"/>
          <w:szCs w:val="28"/>
        </w:rPr>
        <w:tab/>
        <w:t>300 block of East Second Street for a loud noise</w:t>
      </w:r>
    </w:p>
    <w:p w:rsidR="00FD1575" w:rsidRDefault="00FD1575" w:rsidP="00FD1575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complaint.</w:t>
      </w:r>
    </w:p>
    <w:p w:rsidR="00FD1575" w:rsidRDefault="00FD1575" w:rsidP="00FD1575">
      <w:pPr>
        <w:ind w:left="2880" w:hanging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11:34 pm</w:t>
      </w:r>
      <w:r>
        <w:rPr>
          <w:rFonts w:asciiTheme="minorHAnsi" w:hAnsiTheme="minorHAnsi"/>
          <w:sz w:val="28"/>
          <w:szCs w:val="28"/>
        </w:rPr>
        <w:tab/>
        <w:t>400 block of Doswell Street for a medical call.</w:t>
      </w:r>
    </w:p>
    <w:p w:rsidR="00FD1575" w:rsidRDefault="00FD1575" w:rsidP="00FD1575">
      <w:pPr>
        <w:rPr>
          <w:rFonts w:asciiTheme="minorHAnsi" w:hAnsiTheme="minorHAnsi"/>
          <w:sz w:val="28"/>
          <w:szCs w:val="28"/>
        </w:rPr>
      </w:pPr>
    </w:p>
    <w:p w:rsidR="00FD1575" w:rsidRDefault="00FD1575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December 30, 2015</w:t>
      </w:r>
    </w:p>
    <w:p w:rsidR="00AE3E76" w:rsidRDefault="00FD1575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12:30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800 block of Longstreet for a loud noise complaint.</w:t>
      </w:r>
    </w:p>
    <w:p w:rsidR="00AE3E76" w:rsidRDefault="00AE3E76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3:50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100 block of Industrial Park Road for a drunk in public.</w:t>
      </w:r>
    </w:p>
    <w:p w:rsidR="00AE3E76" w:rsidRDefault="00AE3E76" w:rsidP="00FD1575">
      <w:pPr>
        <w:rPr>
          <w:rFonts w:asciiTheme="minorHAnsi" w:hAnsiTheme="minorHAnsi"/>
          <w:sz w:val="28"/>
          <w:szCs w:val="28"/>
        </w:rPr>
      </w:pPr>
    </w:p>
    <w:p w:rsidR="00AE3E76" w:rsidRDefault="00AE3E76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January 1, 2016</w:t>
      </w:r>
    </w:p>
    <w:p w:rsidR="00AE3E76" w:rsidRDefault="00AE3E76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12:09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Buffalo Street for a loud noise complaint.</w:t>
      </w:r>
    </w:p>
    <w:p w:rsidR="00AE3E76" w:rsidRDefault="00AE3E76" w:rsidP="00FD1575">
      <w:pPr>
        <w:rPr>
          <w:rFonts w:asciiTheme="minorHAnsi" w:hAnsiTheme="minorHAnsi"/>
          <w:sz w:val="28"/>
          <w:szCs w:val="28"/>
        </w:rPr>
      </w:pPr>
    </w:p>
    <w:p w:rsidR="00C63F1A" w:rsidRDefault="00C63F1A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January 2, 2016</w:t>
      </w:r>
    </w:p>
    <w:p w:rsidR="00642CD3" w:rsidRDefault="00C63F1A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1:35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Parkview Drive for a loud noise complaint.</w:t>
      </w:r>
    </w:p>
    <w:p w:rsidR="00642CD3" w:rsidRDefault="00642CD3" w:rsidP="00FD1575">
      <w:pPr>
        <w:rPr>
          <w:rFonts w:asciiTheme="minorHAnsi" w:hAnsiTheme="minorHAnsi"/>
          <w:sz w:val="28"/>
          <w:szCs w:val="28"/>
        </w:rPr>
      </w:pPr>
    </w:p>
    <w:p w:rsidR="00642CD3" w:rsidRDefault="00642CD3" w:rsidP="00FD157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January 3, 2016</w:t>
      </w:r>
    </w:p>
    <w:p w:rsidR="00B4523F" w:rsidRPr="00B4523F" w:rsidRDefault="00642CD3" w:rsidP="00642CD3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sectPr w:rsidR="00B4523F" w:rsidRPr="00B4523F" w:rsidSect="00F572D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9D" w:rsidRDefault="00B7419D" w:rsidP="001F2430">
      <w:r>
        <w:separator/>
      </w:r>
    </w:p>
  </w:endnote>
  <w:endnote w:type="continuationSeparator" w:id="0">
    <w:p w:rsidR="00B7419D" w:rsidRDefault="00B7419D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FF5DAB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FF5DAB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9D" w:rsidRDefault="00B7419D" w:rsidP="001F2430">
      <w:r>
        <w:separator/>
      </w:r>
    </w:p>
  </w:footnote>
  <w:footnote w:type="continuationSeparator" w:id="0">
    <w:p w:rsidR="00B7419D" w:rsidRDefault="00B7419D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2F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C5CC5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E5E2F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2CD3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3E76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419D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63F1A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  <w:rsid w:val="00FD1575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FE449-3CB4-4A20-B4BD-EADA4D1C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B1B70-AF40-4B83-9DE0-90A56D267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0</TotalTime>
  <Pages>1</Pages>
  <Words>145</Words>
  <Characters>833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William Hogan</cp:lastModifiedBy>
  <cp:revision>2</cp:revision>
  <cp:lastPrinted>2016-01-04T19:58:00Z</cp:lastPrinted>
  <dcterms:created xsi:type="dcterms:W3CDTF">2016-01-08T15:34:00Z</dcterms:created>
  <dcterms:modified xsi:type="dcterms:W3CDTF">2016-01-08T15:34:00Z</dcterms:modified>
</cp:coreProperties>
</file>