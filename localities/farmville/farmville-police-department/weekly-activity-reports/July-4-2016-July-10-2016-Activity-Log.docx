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CC">
    <v:background id="_x0000_s1025" o:bwmode="white" fillcolor="#ffc">
      <v:fill r:id="rId3" o:title="Parchment" type="tile"/>
    </v:background>
  </w:background>
  <w:body>
    <w:p w:rsidR="00204502" w:rsidRDefault="00204502" w:rsidP="007F17D4">
      <w:pPr>
        <w:tabs>
          <w:tab w:val="left" w:pos="1575"/>
        </w:tabs>
        <w:rPr>
          <w:rFonts w:ascii="Times New Roman" w:hAnsi="Times New Roman"/>
          <w:sz w:val="24"/>
          <w:szCs w:val="24"/>
        </w:rPr>
      </w:pPr>
    </w:p>
    <w:p w:rsidR="00204502" w:rsidRDefault="00204502" w:rsidP="007F17D4">
      <w:pPr>
        <w:tabs>
          <w:tab w:val="left" w:pos="1575"/>
        </w:tabs>
        <w:rPr>
          <w:rFonts w:ascii="Times New Roman" w:hAnsi="Times New Roman"/>
          <w:sz w:val="24"/>
          <w:szCs w:val="24"/>
        </w:rPr>
      </w:pPr>
    </w:p>
    <w:p w:rsidR="006B5947" w:rsidRPr="001F2430" w:rsidRDefault="006B5947" w:rsidP="006B5947">
      <w:pPr>
        <w:jc w:val="center"/>
        <w:rPr>
          <w:rFonts w:ascii="Times New Roman" w:hAnsi="Times New Roman"/>
          <w:sz w:val="40"/>
          <w:szCs w:val="32"/>
        </w:rPr>
      </w:pPr>
      <w:r w:rsidRPr="001F2430">
        <w:rPr>
          <w:rFonts w:ascii="Times New Roman" w:hAnsi="Times New Roman"/>
          <w:sz w:val="40"/>
          <w:szCs w:val="32"/>
        </w:rPr>
        <w:t>Farmville Police Department</w:t>
      </w:r>
    </w:p>
    <w:p w:rsidR="006B5947" w:rsidRDefault="006B5947" w:rsidP="006B5947">
      <w:pPr>
        <w:jc w:val="center"/>
        <w:rPr>
          <w:rFonts w:ascii="Times New Roman" w:hAnsi="Times New Roman"/>
          <w:sz w:val="32"/>
          <w:szCs w:val="24"/>
        </w:rPr>
      </w:pPr>
      <w:r w:rsidRPr="001F2430">
        <w:rPr>
          <w:rFonts w:ascii="Times New Roman" w:hAnsi="Times New Roman"/>
          <w:sz w:val="32"/>
          <w:szCs w:val="24"/>
        </w:rPr>
        <w:t>Police Activity Log</w:t>
      </w:r>
    </w:p>
    <w:p w:rsidR="006B5947" w:rsidRDefault="006B5947" w:rsidP="00B4523F">
      <w:pPr>
        <w:jc w:val="center"/>
        <w:rPr>
          <w:rFonts w:ascii="Times New Roman" w:hAnsi="Times New Roman"/>
          <w:sz w:val="32"/>
          <w:szCs w:val="24"/>
        </w:rPr>
      </w:pPr>
    </w:p>
    <w:p w:rsidR="00B4523F" w:rsidRDefault="00693A47" w:rsidP="00B4523F">
      <w:pPr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JULY 4, 2016 – JULY 10, 2016</w:t>
      </w:r>
    </w:p>
    <w:p w:rsidR="00693A47" w:rsidRDefault="00693A47" w:rsidP="00B4523F">
      <w:pPr>
        <w:jc w:val="center"/>
        <w:rPr>
          <w:rFonts w:ascii="Times New Roman" w:hAnsi="Times New Roman"/>
          <w:sz w:val="32"/>
          <w:szCs w:val="24"/>
        </w:rPr>
      </w:pPr>
    </w:p>
    <w:p w:rsidR="00B4523F" w:rsidRDefault="00B4523F" w:rsidP="00B4523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B4523F">
        <w:rPr>
          <w:rFonts w:ascii="Times New Roman" w:hAnsi="Times New Roman"/>
          <w:b/>
          <w:sz w:val="32"/>
          <w:szCs w:val="32"/>
          <w:u w:val="single"/>
        </w:rPr>
        <w:t>RESPONDED TO:</w:t>
      </w:r>
    </w:p>
    <w:p w:rsidR="00693A47" w:rsidRDefault="00693A47" w:rsidP="00B4523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693A47" w:rsidRDefault="00693A47" w:rsidP="00693A47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July 4, 2016</w:t>
      </w:r>
    </w:p>
    <w:p w:rsidR="00693A47" w:rsidRDefault="00693A47" w:rsidP="00693A47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Nothing significant to report.</w:t>
      </w:r>
    </w:p>
    <w:p w:rsidR="00693A47" w:rsidRDefault="00693A47" w:rsidP="00693A47">
      <w:pPr>
        <w:rPr>
          <w:rFonts w:asciiTheme="minorHAnsi" w:hAnsiTheme="minorHAnsi"/>
          <w:sz w:val="28"/>
          <w:szCs w:val="28"/>
        </w:rPr>
      </w:pPr>
    </w:p>
    <w:p w:rsidR="00693A47" w:rsidRDefault="00693A47" w:rsidP="00693A47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July 5, 2016</w:t>
      </w:r>
    </w:p>
    <w:p w:rsidR="00693A47" w:rsidRDefault="00693A47" w:rsidP="00693A47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11:12 pm</w:t>
      </w:r>
      <w:r>
        <w:rPr>
          <w:rFonts w:asciiTheme="minorHAnsi" w:hAnsiTheme="minorHAnsi"/>
          <w:sz w:val="28"/>
          <w:szCs w:val="28"/>
        </w:rPr>
        <w:tab/>
        <w:t>400 block of Sunchase Blvd. for a loud noise complaint.</w:t>
      </w:r>
    </w:p>
    <w:p w:rsidR="00693A47" w:rsidRDefault="00693A47" w:rsidP="00693A47">
      <w:pPr>
        <w:rPr>
          <w:rFonts w:asciiTheme="minorHAnsi" w:hAnsiTheme="minorHAnsi"/>
          <w:sz w:val="28"/>
          <w:szCs w:val="28"/>
        </w:rPr>
      </w:pPr>
    </w:p>
    <w:p w:rsidR="00693A47" w:rsidRDefault="00693A47" w:rsidP="00693A47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July 6, 2016</w:t>
      </w:r>
    </w:p>
    <w:p w:rsidR="00693A47" w:rsidRDefault="00693A47" w:rsidP="00693A47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5:50 am</w:t>
      </w:r>
      <w:r>
        <w:rPr>
          <w:rFonts w:asciiTheme="minorHAnsi" w:hAnsiTheme="minorHAnsi"/>
          <w:sz w:val="28"/>
          <w:szCs w:val="28"/>
        </w:rPr>
        <w:tab/>
        <w:t>1700 block of West Third Street for an open door.</w:t>
      </w:r>
    </w:p>
    <w:p w:rsidR="00693A47" w:rsidRDefault="00693A47" w:rsidP="00693A47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9:52 am</w:t>
      </w:r>
      <w:r>
        <w:rPr>
          <w:rFonts w:asciiTheme="minorHAnsi" w:hAnsiTheme="minorHAnsi"/>
          <w:sz w:val="28"/>
          <w:szCs w:val="28"/>
        </w:rPr>
        <w:tab/>
        <w:t>1300 block of Milnwood Road for a medical call.</w:t>
      </w:r>
    </w:p>
    <w:p w:rsidR="00693A47" w:rsidRDefault="00693A47" w:rsidP="00693A47">
      <w:pPr>
        <w:rPr>
          <w:rFonts w:asciiTheme="minorHAnsi" w:hAnsiTheme="minorHAnsi"/>
          <w:sz w:val="28"/>
          <w:szCs w:val="28"/>
        </w:rPr>
      </w:pPr>
    </w:p>
    <w:p w:rsidR="00693A47" w:rsidRDefault="00693A47" w:rsidP="00693A47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July 7, 2016</w:t>
      </w:r>
    </w:p>
    <w:p w:rsidR="00693A47" w:rsidRDefault="00693A47" w:rsidP="00693A47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7:41 am</w:t>
      </w:r>
      <w:r>
        <w:rPr>
          <w:rFonts w:asciiTheme="minorHAnsi" w:hAnsiTheme="minorHAnsi"/>
          <w:sz w:val="28"/>
          <w:szCs w:val="28"/>
        </w:rPr>
        <w:tab/>
        <w:t>1800 block of South Main Street for report of a vandalism.</w:t>
      </w:r>
    </w:p>
    <w:p w:rsidR="00693A47" w:rsidRDefault="00693A47" w:rsidP="00693A47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10:07 am</w:t>
      </w:r>
      <w:r>
        <w:rPr>
          <w:rFonts w:asciiTheme="minorHAnsi" w:hAnsiTheme="minorHAnsi"/>
          <w:sz w:val="28"/>
          <w:szCs w:val="28"/>
        </w:rPr>
        <w:tab/>
        <w:t>Mill Street for report of a vandalism.</w:t>
      </w:r>
    </w:p>
    <w:p w:rsidR="00693A47" w:rsidRDefault="00693A47" w:rsidP="00693A47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10:17 am</w:t>
      </w:r>
      <w:r>
        <w:rPr>
          <w:rFonts w:asciiTheme="minorHAnsi" w:hAnsiTheme="minorHAnsi"/>
          <w:sz w:val="28"/>
          <w:szCs w:val="28"/>
        </w:rPr>
        <w:tab/>
        <w:t>Mill Street for report of a vandalism.</w:t>
      </w:r>
    </w:p>
    <w:p w:rsidR="00693A47" w:rsidRDefault="00693A47" w:rsidP="00693A47">
      <w:pPr>
        <w:rPr>
          <w:rFonts w:asciiTheme="minorHAnsi" w:hAnsiTheme="minorHAnsi"/>
          <w:sz w:val="28"/>
          <w:szCs w:val="28"/>
        </w:rPr>
      </w:pPr>
    </w:p>
    <w:p w:rsidR="00693A47" w:rsidRDefault="00693A47" w:rsidP="00693A47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July 8, 2016</w:t>
      </w:r>
    </w:p>
    <w:p w:rsidR="00693A47" w:rsidRDefault="00693A47" w:rsidP="00693A47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8:42 am</w:t>
      </w:r>
      <w:r>
        <w:rPr>
          <w:rFonts w:asciiTheme="minorHAnsi" w:hAnsiTheme="minorHAnsi"/>
          <w:sz w:val="28"/>
          <w:szCs w:val="28"/>
        </w:rPr>
        <w:tab/>
        <w:t>1500 block of South Main Street for report of a vandalism.</w:t>
      </w:r>
    </w:p>
    <w:p w:rsidR="00554E58" w:rsidRDefault="00554E58" w:rsidP="00693A47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11:43 pm</w:t>
      </w:r>
      <w:r>
        <w:rPr>
          <w:rFonts w:asciiTheme="minorHAnsi" w:hAnsiTheme="minorHAnsi"/>
          <w:sz w:val="28"/>
          <w:szCs w:val="28"/>
        </w:rPr>
        <w:tab/>
        <w:t>100 block of Grove Street for a loud noise complaint.</w:t>
      </w:r>
    </w:p>
    <w:p w:rsidR="00554E58" w:rsidRDefault="00554E58" w:rsidP="00693A47">
      <w:pPr>
        <w:rPr>
          <w:rFonts w:asciiTheme="minorHAnsi" w:hAnsiTheme="minorHAnsi"/>
          <w:sz w:val="28"/>
          <w:szCs w:val="28"/>
        </w:rPr>
      </w:pPr>
    </w:p>
    <w:p w:rsidR="00554E58" w:rsidRDefault="00554E58" w:rsidP="00693A47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July 9, 2016</w:t>
      </w:r>
    </w:p>
    <w:p w:rsidR="00554E58" w:rsidRDefault="00554E58" w:rsidP="00693A47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12:27 pm</w:t>
      </w:r>
      <w:r>
        <w:rPr>
          <w:rFonts w:asciiTheme="minorHAnsi" w:hAnsiTheme="minorHAnsi"/>
          <w:sz w:val="28"/>
          <w:szCs w:val="28"/>
        </w:rPr>
        <w:tab/>
        <w:t>1800 block of South Main Street for an accident.</w:t>
      </w:r>
    </w:p>
    <w:p w:rsidR="00554E58" w:rsidRDefault="00554E58" w:rsidP="00693A47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4:56 pm</w:t>
      </w:r>
      <w:r>
        <w:rPr>
          <w:rFonts w:asciiTheme="minorHAnsi" w:hAnsiTheme="minorHAnsi"/>
          <w:sz w:val="28"/>
          <w:szCs w:val="28"/>
        </w:rPr>
        <w:tab/>
        <w:t>400 block of North Bridge Street for a medical call.</w:t>
      </w:r>
    </w:p>
    <w:p w:rsidR="00554E58" w:rsidRDefault="00554E58" w:rsidP="00693A47">
      <w:pPr>
        <w:rPr>
          <w:rFonts w:asciiTheme="minorHAnsi" w:hAnsiTheme="minorHAnsi"/>
          <w:sz w:val="28"/>
          <w:szCs w:val="28"/>
        </w:rPr>
      </w:pPr>
    </w:p>
    <w:p w:rsidR="00554E58" w:rsidRDefault="00554E58" w:rsidP="00693A47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July 10, 2016</w:t>
      </w:r>
    </w:p>
    <w:p w:rsidR="00554E58" w:rsidRPr="00693A47" w:rsidRDefault="00554E58" w:rsidP="00693A47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6:50 am</w:t>
      </w:r>
      <w:r>
        <w:rPr>
          <w:rFonts w:asciiTheme="minorHAnsi" w:hAnsiTheme="minorHAnsi"/>
          <w:sz w:val="28"/>
          <w:szCs w:val="28"/>
        </w:rPr>
        <w:tab/>
        <w:t>600 block of Fuqua Drive for report of a vandalism.</w:t>
      </w:r>
    </w:p>
    <w:p w:rsidR="00B4523F" w:rsidRDefault="00B4523F" w:rsidP="00B4523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sectPr w:rsidR="00B4523F" w:rsidSect="00F572DD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173" w:rsidRDefault="00611173" w:rsidP="001F2430">
      <w:r>
        <w:separator/>
      </w:r>
    </w:p>
  </w:endnote>
  <w:endnote w:type="continuationSeparator" w:id="0">
    <w:p w:rsidR="00611173" w:rsidRDefault="00611173" w:rsidP="001F2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9E2" w:rsidRDefault="006669E2">
    <w:pPr>
      <w:pStyle w:val="Footer"/>
      <w:jc w:val="center"/>
    </w:pPr>
    <w:r>
      <w:t xml:space="preserve">Page </w:t>
    </w:r>
    <w:r w:rsidR="001621D5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1621D5">
      <w:rPr>
        <w:b/>
        <w:sz w:val="24"/>
        <w:szCs w:val="24"/>
      </w:rPr>
      <w:fldChar w:fldCharType="separate"/>
    </w:r>
    <w:r w:rsidR="00606054">
      <w:rPr>
        <w:b/>
        <w:noProof/>
      </w:rPr>
      <w:t>1</w:t>
    </w:r>
    <w:r w:rsidR="001621D5">
      <w:rPr>
        <w:b/>
        <w:sz w:val="24"/>
        <w:szCs w:val="24"/>
      </w:rPr>
      <w:fldChar w:fldCharType="end"/>
    </w:r>
    <w:r>
      <w:t xml:space="preserve"> of </w:t>
    </w:r>
    <w:r w:rsidR="001621D5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1621D5">
      <w:rPr>
        <w:b/>
        <w:sz w:val="24"/>
        <w:szCs w:val="24"/>
      </w:rPr>
      <w:fldChar w:fldCharType="separate"/>
    </w:r>
    <w:r w:rsidR="00606054">
      <w:rPr>
        <w:b/>
        <w:noProof/>
      </w:rPr>
      <w:t>1</w:t>
    </w:r>
    <w:r w:rsidR="001621D5">
      <w:rPr>
        <w:b/>
        <w:sz w:val="24"/>
        <w:szCs w:val="24"/>
      </w:rPr>
      <w:fldChar w:fldCharType="end"/>
    </w:r>
  </w:p>
  <w:p w:rsidR="006669E2" w:rsidRDefault="006669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173" w:rsidRDefault="00611173" w:rsidP="001F2430">
      <w:r>
        <w:separator/>
      </w:r>
    </w:p>
  </w:footnote>
  <w:footnote w:type="continuationSeparator" w:id="0">
    <w:p w:rsidR="00611173" w:rsidRDefault="00611173" w:rsidP="001F2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A47"/>
    <w:rsid w:val="00004195"/>
    <w:rsid w:val="00026A75"/>
    <w:rsid w:val="00031368"/>
    <w:rsid w:val="00032FB3"/>
    <w:rsid w:val="00035537"/>
    <w:rsid w:val="0004014C"/>
    <w:rsid w:val="00042723"/>
    <w:rsid w:val="00043F4F"/>
    <w:rsid w:val="00045677"/>
    <w:rsid w:val="00047208"/>
    <w:rsid w:val="000519BB"/>
    <w:rsid w:val="0005327D"/>
    <w:rsid w:val="00053CB1"/>
    <w:rsid w:val="00062AD7"/>
    <w:rsid w:val="00062DFF"/>
    <w:rsid w:val="00066494"/>
    <w:rsid w:val="00066647"/>
    <w:rsid w:val="00070327"/>
    <w:rsid w:val="00071693"/>
    <w:rsid w:val="00075638"/>
    <w:rsid w:val="00077056"/>
    <w:rsid w:val="00096520"/>
    <w:rsid w:val="000A69B2"/>
    <w:rsid w:val="000A7589"/>
    <w:rsid w:val="000B3287"/>
    <w:rsid w:val="000B5851"/>
    <w:rsid w:val="000B6583"/>
    <w:rsid w:val="000C3477"/>
    <w:rsid w:val="000E0241"/>
    <w:rsid w:val="000E48AF"/>
    <w:rsid w:val="000E7D13"/>
    <w:rsid w:val="000F1A67"/>
    <w:rsid w:val="000F286B"/>
    <w:rsid w:val="00101CD0"/>
    <w:rsid w:val="001025E2"/>
    <w:rsid w:val="00103A2F"/>
    <w:rsid w:val="001155FD"/>
    <w:rsid w:val="00115636"/>
    <w:rsid w:val="00116023"/>
    <w:rsid w:val="00122ECE"/>
    <w:rsid w:val="00123B1B"/>
    <w:rsid w:val="00124BEA"/>
    <w:rsid w:val="001273E9"/>
    <w:rsid w:val="00127B4E"/>
    <w:rsid w:val="00150948"/>
    <w:rsid w:val="00150A69"/>
    <w:rsid w:val="00156889"/>
    <w:rsid w:val="001621D5"/>
    <w:rsid w:val="0016325C"/>
    <w:rsid w:val="001632DD"/>
    <w:rsid w:val="00171E71"/>
    <w:rsid w:val="00172236"/>
    <w:rsid w:val="001829BE"/>
    <w:rsid w:val="00186F63"/>
    <w:rsid w:val="001A6774"/>
    <w:rsid w:val="001D3277"/>
    <w:rsid w:val="001F2430"/>
    <w:rsid w:val="00201D85"/>
    <w:rsid w:val="00204502"/>
    <w:rsid w:val="0023448F"/>
    <w:rsid w:val="002429B0"/>
    <w:rsid w:val="00246556"/>
    <w:rsid w:val="00253BD7"/>
    <w:rsid w:val="00257188"/>
    <w:rsid w:val="00257ABE"/>
    <w:rsid w:val="002615E3"/>
    <w:rsid w:val="00265505"/>
    <w:rsid w:val="002756D2"/>
    <w:rsid w:val="002907FE"/>
    <w:rsid w:val="00291395"/>
    <w:rsid w:val="002B02C3"/>
    <w:rsid w:val="002B2C9B"/>
    <w:rsid w:val="002C3544"/>
    <w:rsid w:val="002C3C88"/>
    <w:rsid w:val="002D083E"/>
    <w:rsid w:val="002D1744"/>
    <w:rsid w:val="002D7675"/>
    <w:rsid w:val="002E2D85"/>
    <w:rsid w:val="002E2F46"/>
    <w:rsid w:val="002E420A"/>
    <w:rsid w:val="002F0468"/>
    <w:rsid w:val="002F2E96"/>
    <w:rsid w:val="003019B8"/>
    <w:rsid w:val="00301D38"/>
    <w:rsid w:val="00305567"/>
    <w:rsid w:val="003144FC"/>
    <w:rsid w:val="003146D5"/>
    <w:rsid w:val="00326067"/>
    <w:rsid w:val="0033781E"/>
    <w:rsid w:val="0034100E"/>
    <w:rsid w:val="00343BFF"/>
    <w:rsid w:val="003504CB"/>
    <w:rsid w:val="00356FDE"/>
    <w:rsid w:val="00366435"/>
    <w:rsid w:val="00370116"/>
    <w:rsid w:val="00372B45"/>
    <w:rsid w:val="00372DAE"/>
    <w:rsid w:val="00386634"/>
    <w:rsid w:val="003A6384"/>
    <w:rsid w:val="003A6CEF"/>
    <w:rsid w:val="003B277F"/>
    <w:rsid w:val="003C111F"/>
    <w:rsid w:val="003E2CB8"/>
    <w:rsid w:val="003E59EB"/>
    <w:rsid w:val="004012D3"/>
    <w:rsid w:val="00404A05"/>
    <w:rsid w:val="00404B62"/>
    <w:rsid w:val="00405BE4"/>
    <w:rsid w:val="00412B05"/>
    <w:rsid w:val="00431BC4"/>
    <w:rsid w:val="00436D75"/>
    <w:rsid w:val="00444DA6"/>
    <w:rsid w:val="004450E8"/>
    <w:rsid w:val="00463E08"/>
    <w:rsid w:val="00471913"/>
    <w:rsid w:val="00473854"/>
    <w:rsid w:val="004807A7"/>
    <w:rsid w:val="0048459F"/>
    <w:rsid w:val="004925F0"/>
    <w:rsid w:val="0049293D"/>
    <w:rsid w:val="004A0345"/>
    <w:rsid w:val="004B6C00"/>
    <w:rsid w:val="004B71E2"/>
    <w:rsid w:val="004C100B"/>
    <w:rsid w:val="004C4C71"/>
    <w:rsid w:val="004C5F95"/>
    <w:rsid w:val="004D20AB"/>
    <w:rsid w:val="004D3830"/>
    <w:rsid w:val="004D49C7"/>
    <w:rsid w:val="004D58F1"/>
    <w:rsid w:val="004D70CC"/>
    <w:rsid w:val="004F0B4D"/>
    <w:rsid w:val="004F7F41"/>
    <w:rsid w:val="00502EE2"/>
    <w:rsid w:val="00504EDB"/>
    <w:rsid w:val="00505491"/>
    <w:rsid w:val="00505554"/>
    <w:rsid w:val="005068DE"/>
    <w:rsid w:val="005100E6"/>
    <w:rsid w:val="00513E43"/>
    <w:rsid w:val="0052422D"/>
    <w:rsid w:val="00524A4F"/>
    <w:rsid w:val="00525FEA"/>
    <w:rsid w:val="00534FF8"/>
    <w:rsid w:val="005377E9"/>
    <w:rsid w:val="0054170B"/>
    <w:rsid w:val="005430B7"/>
    <w:rsid w:val="0054662F"/>
    <w:rsid w:val="00547938"/>
    <w:rsid w:val="00552F03"/>
    <w:rsid w:val="00553727"/>
    <w:rsid w:val="00554E58"/>
    <w:rsid w:val="00557FC3"/>
    <w:rsid w:val="005631EC"/>
    <w:rsid w:val="0056460A"/>
    <w:rsid w:val="0057111A"/>
    <w:rsid w:val="00572B36"/>
    <w:rsid w:val="005730DE"/>
    <w:rsid w:val="005829B7"/>
    <w:rsid w:val="00582DB9"/>
    <w:rsid w:val="00582DF5"/>
    <w:rsid w:val="00592FF8"/>
    <w:rsid w:val="005A02CD"/>
    <w:rsid w:val="005A164E"/>
    <w:rsid w:val="005B3375"/>
    <w:rsid w:val="005B5669"/>
    <w:rsid w:val="005C07DC"/>
    <w:rsid w:val="005C0B70"/>
    <w:rsid w:val="005C11A4"/>
    <w:rsid w:val="005C5AE5"/>
    <w:rsid w:val="005D3398"/>
    <w:rsid w:val="005E3DE1"/>
    <w:rsid w:val="005F1872"/>
    <w:rsid w:val="005F1D6C"/>
    <w:rsid w:val="005F2457"/>
    <w:rsid w:val="00606054"/>
    <w:rsid w:val="0060682D"/>
    <w:rsid w:val="00611173"/>
    <w:rsid w:val="0062559D"/>
    <w:rsid w:val="0062769B"/>
    <w:rsid w:val="00635F79"/>
    <w:rsid w:val="00641CA0"/>
    <w:rsid w:val="006445A4"/>
    <w:rsid w:val="0064473A"/>
    <w:rsid w:val="00652498"/>
    <w:rsid w:val="00661209"/>
    <w:rsid w:val="006669E2"/>
    <w:rsid w:val="0067581F"/>
    <w:rsid w:val="00682D7E"/>
    <w:rsid w:val="00693A47"/>
    <w:rsid w:val="006A2421"/>
    <w:rsid w:val="006A7C86"/>
    <w:rsid w:val="006B5947"/>
    <w:rsid w:val="006D4C00"/>
    <w:rsid w:val="006D743D"/>
    <w:rsid w:val="006E0972"/>
    <w:rsid w:val="006F12AC"/>
    <w:rsid w:val="006F42FC"/>
    <w:rsid w:val="006F5FF9"/>
    <w:rsid w:val="007128E6"/>
    <w:rsid w:val="0072059D"/>
    <w:rsid w:val="00735682"/>
    <w:rsid w:val="00747580"/>
    <w:rsid w:val="00763CF7"/>
    <w:rsid w:val="007665AD"/>
    <w:rsid w:val="00766AD6"/>
    <w:rsid w:val="00774140"/>
    <w:rsid w:val="00781519"/>
    <w:rsid w:val="007818B8"/>
    <w:rsid w:val="00782A81"/>
    <w:rsid w:val="00790B5F"/>
    <w:rsid w:val="00793CCF"/>
    <w:rsid w:val="00796731"/>
    <w:rsid w:val="007A1315"/>
    <w:rsid w:val="007A3D59"/>
    <w:rsid w:val="007B62FC"/>
    <w:rsid w:val="007B66A1"/>
    <w:rsid w:val="007B6D85"/>
    <w:rsid w:val="007D286B"/>
    <w:rsid w:val="007D71EA"/>
    <w:rsid w:val="007D7900"/>
    <w:rsid w:val="007E14F9"/>
    <w:rsid w:val="007F17D4"/>
    <w:rsid w:val="008039A1"/>
    <w:rsid w:val="00804F5D"/>
    <w:rsid w:val="00817CF0"/>
    <w:rsid w:val="00827317"/>
    <w:rsid w:val="0085034A"/>
    <w:rsid w:val="00856026"/>
    <w:rsid w:val="00860BA7"/>
    <w:rsid w:val="00865531"/>
    <w:rsid w:val="00871780"/>
    <w:rsid w:val="0087281B"/>
    <w:rsid w:val="00875CD2"/>
    <w:rsid w:val="0087661D"/>
    <w:rsid w:val="0087693B"/>
    <w:rsid w:val="008800E4"/>
    <w:rsid w:val="0088196F"/>
    <w:rsid w:val="00881B9A"/>
    <w:rsid w:val="00881D71"/>
    <w:rsid w:val="00887F65"/>
    <w:rsid w:val="0089395D"/>
    <w:rsid w:val="00895242"/>
    <w:rsid w:val="008A5B92"/>
    <w:rsid w:val="008C00E9"/>
    <w:rsid w:val="008C4CFF"/>
    <w:rsid w:val="008D0073"/>
    <w:rsid w:val="008D4445"/>
    <w:rsid w:val="008E37BE"/>
    <w:rsid w:val="008E439D"/>
    <w:rsid w:val="008E64E2"/>
    <w:rsid w:val="008E7A2D"/>
    <w:rsid w:val="008F3027"/>
    <w:rsid w:val="00904189"/>
    <w:rsid w:val="00905BF9"/>
    <w:rsid w:val="009130EC"/>
    <w:rsid w:val="00924487"/>
    <w:rsid w:val="00926669"/>
    <w:rsid w:val="009506B6"/>
    <w:rsid w:val="00962113"/>
    <w:rsid w:val="00977932"/>
    <w:rsid w:val="0097793C"/>
    <w:rsid w:val="009802AC"/>
    <w:rsid w:val="00982A55"/>
    <w:rsid w:val="00986EA6"/>
    <w:rsid w:val="00991F54"/>
    <w:rsid w:val="009A7910"/>
    <w:rsid w:val="009B58F4"/>
    <w:rsid w:val="009C17F0"/>
    <w:rsid w:val="009D2147"/>
    <w:rsid w:val="009D3963"/>
    <w:rsid w:val="009D5B75"/>
    <w:rsid w:val="009E0F73"/>
    <w:rsid w:val="009E2E2A"/>
    <w:rsid w:val="009F72EB"/>
    <w:rsid w:val="00A05870"/>
    <w:rsid w:val="00A15A07"/>
    <w:rsid w:val="00A22390"/>
    <w:rsid w:val="00A227B0"/>
    <w:rsid w:val="00A34D93"/>
    <w:rsid w:val="00A3530D"/>
    <w:rsid w:val="00A45EE2"/>
    <w:rsid w:val="00A61DB3"/>
    <w:rsid w:val="00A70671"/>
    <w:rsid w:val="00A71516"/>
    <w:rsid w:val="00A817CD"/>
    <w:rsid w:val="00A81B56"/>
    <w:rsid w:val="00A84053"/>
    <w:rsid w:val="00A92C2A"/>
    <w:rsid w:val="00A92F41"/>
    <w:rsid w:val="00A97520"/>
    <w:rsid w:val="00AA2D64"/>
    <w:rsid w:val="00AA50E8"/>
    <w:rsid w:val="00AB38CC"/>
    <w:rsid w:val="00AC544D"/>
    <w:rsid w:val="00AC740B"/>
    <w:rsid w:val="00AD3335"/>
    <w:rsid w:val="00AD7284"/>
    <w:rsid w:val="00AE5E9A"/>
    <w:rsid w:val="00B14A16"/>
    <w:rsid w:val="00B1727A"/>
    <w:rsid w:val="00B20C2E"/>
    <w:rsid w:val="00B22923"/>
    <w:rsid w:val="00B2320A"/>
    <w:rsid w:val="00B33C88"/>
    <w:rsid w:val="00B371D6"/>
    <w:rsid w:val="00B4523F"/>
    <w:rsid w:val="00B574AB"/>
    <w:rsid w:val="00B623D5"/>
    <w:rsid w:val="00B6373F"/>
    <w:rsid w:val="00B73977"/>
    <w:rsid w:val="00B74159"/>
    <w:rsid w:val="00B770AF"/>
    <w:rsid w:val="00B808E2"/>
    <w:rsid w:val="00B91572"/>
    <w:rsid w:val="00B946F2"/>
    <w:rsid w:val="00BA0889"/>
    <w:rsid w:val="00BA0923"/>
    <w:rsid w:val="00BA274E"/>
    <w:rsid w:val="00BB059E"/>
    <w:rsid w:val="00BB1113"/>
    <w:rsid w:val="00BB35DA"/>
    <w:rsid w:val="00BB797D"/>
    <w:rsid w:val="00BC09F9"/>
    <w:rsid w:val="00BD3DB3"/>
    <w:rsid w:val="00BD7113"/>
    <w:rsid w:val="00BF706C"/>
    <w:rsid w:val="00C01B81"/>
    <w:rsid w:val="00C01DD8"/>
    <w:rsid w:val="00C020A1"/>
    <w:rsid w:val="00C24C44"/>
    <w:rsid w:val="00C520A6"/>
    <w:rsid w:val="00C55B10"/>
    <w:rsid w:val="00C62384"/>
    <w:rsid w:val="00C75EFF"/>
    <w:rsid w:val="00C902CC"/>
    <w:rsid w:val="00CA4980"/>
    <w:rsid w:val="00CA7787"/>
    <w:rsid w:val="00CB15FD"/>
    <w:rsid w:val="00CD2361"/>
    <w:rsid w:val="00CD7EF5"/>
    <w:rsid w:val="00CF38A3"/>
    <w:rsid w:val="00D17C32"/>
    <w:rsid w:val="00D21C15"/>
    <w:rsid w:val="00D32188"/>
    <w:rsid w:val="00D5031B"/>
    <w:rsid w:val="00D50A41"/>
    <w:rsid w:val="00D53164"/>
    <w:rsid w:val="00D622FF"/>
    <w:rsid w:val="00D6404F"/>
    <w:rsid w:val="00D65012"/>
    <w:rsid w:val="00D66230"/>
    <w:rsid w:val="00D71742"/>
    <w:rsid w:val="00D76DFE"/>
    <w:rsid w:val="00D95299"/>
    <w:rsid w:val="00D95BB6"/>
    <w:rsid w:val="00DA1DB9"/>
    <w:rsid w:val="00DA4733"/>
    <w:rsid w:val="00DA5253"/>
    <w:rsid w:val="00DA61D5"/>
    <w:rsid w:val="00DA79E4"/>
    <w:rsid w:val="00DB0E2A"/>
    <w:rsid w:val="00DB1AF7"/>
    <w:rsid w:val="00DC4ED1"/>
    <w:rsid w:val="00DC59DD"/>
    <w:rsid w:val="00DF220C"/>
    <w:rsid w:val="00E03354"/>
    <w:rsid w:val="00E049A9"/>
    <w:rsid w:val="00E10970"/>
    <w:rsid w:val="00E12452"/>
    <w:rsid w:val="00E16CE1"/>
    <w:rsid w:val="00E21696"/>
    <w:rsid w:val="00E21F51"/>
    <w:rsid w:val="00E22651"/>
    <w:rsid w:val="00E25757"/>
    <w:rsid w:val="00E278F1"/>
    <w:rsid w:val="00E316D2"/>
    <w:rsid w:val="00E360C2"/>
    <w:rsid w:val="00E37F4C"/>
    <w:rsid w:val="00E40856"/>
    <w:rsid w:val="00E5646E"/>
    <w:rsid w:val="00E8085C"/>
    <w:rsid w:val="00E86113"/>
    <w:rsid w:val="00EB6690"/>
    <w:rsid w:val="00EC6F1E"/>
    <w:rsid w:val="00ED3DC3"/>
    <w:rsid w:val="00EE52D8"/>
    <w:rsid w:val="00EE6604"/>
    <w:rsid w:val="00EE7D0E"/>
    <w:rsid w:val="00EF0860"/>
    <w:rsid w:val="00EF3B88"/>
    <w:rsid w:val="00EF5DE4"/>
    <w:rsid w:val="00F12527"/>
    <w:rsid w:val="00F17922"/>
    <w:rsid w:val="00F24AFD"/>
    <w:rsid w:val="00F305BF"/>
    <w:rsid w:val="00F30EAC"/>
    <w:rsid w:val="00F513FA"/>
    <w:rsid w:val="00F572DD"/>
    <w:rsid w:val="00F61ADF"/>
    <w:rsid w:val="00F62C24"/>
    <w:rsid w:val="00F652EE"/>
    <w:rsid w:val="00F75F23"/>
    <w:rsid w:val="00F76DF4"/>
    <w:rsid w:val="00F910BB"/>
    <w:rsid w:val="00F94B7E"/>
    <w:rsid w:val="00FA192E"/>
    <w:rsid w:val="00FA1972"/>
    <w:rsid w:val="00FA2AB0"/>
    <w:rsid w:val="00FA641E"/>
    <w:rsid w:val="00FB2C27"/>
    <w:rsid w:val="00FB4AEF"/>
    <w:rsid w:val="00FC08F2"/>
    <w:rsid w:val="00FC4D11"/>
    <w:rsid w:val="00FD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E0190A-B960-4141-8A04-93120AF1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F95"/>
    <w:rPr>
      <w:rFonts w:ascii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2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2430"/>
    <w:rPr>
      <w:rFonts w:ascii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2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430"/>
    <w:rPr>
      <w:rFonts w:ascii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image" Target="NULL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PD%20Activity%20Reports\Template%20for%20Police%20Activity%20Lo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E5B36-C734-4D24-B269-CB91A44F9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Police Activity Log</Template>
  <TotalTime>15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 Allen</dc:creator>
  <cp:lastModifiedBy>Anita Allen</cp:lastModifiedBy>
  <cp:revision>1</cp:revision>
  <cp:lastPrinted>2016-07-11T19:49:00Z</cp:lastPrinted>
  <dcterms:created xsi:type="dcterms:W3CDTF">2016-07-11T19:35:00Z</dcterms:created>
  <dcterms:modified xsi:type="dcterms:W3CDTF">2016-07-11T19:50:00Z</dcterms:modified>
</cp:coreProperties>
</file>