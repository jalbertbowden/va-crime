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CC">
    <v:background id="_x0000_s1025" o:bwmode="white" fillcolor="#ffc">
      <v:fill r:id="rId3" o:title="Parchment" type="tile"/>
    </v:background>
  </w:background>
  <w:body>
    <w:p w:rsidR="00204502" w:rsidRDefault="00204502" w:rsidP="007F17D4">
      <w:pPr>
        <w:tabs>
          <w:tab w:val="left" w:pos="1575"/>
        </w:tabs>
        <w:rPr>
          <w:rFonts w:ascii="Times New Roman" w:hAnsi="Times New Roman"/>
          <w:sz w:val="24"/>
          <w:szCs w:val="24"/>
        </w:rPr>
      </w:pPr>
    </w:p>
    <w:p w:rsidR="00204502" w:rsidRDefault="00204502" w:rsidP="007F17D4">
      <w:pPr>
        <w:tabs>
          <w:tab w:val="left" w:pos="1575"/>
        </w:tabs>
        <w:rPr>
          <w:rFonts w:ascii="Times New Roman" w:hAnsi="Times New Roman"/>
          <w:sz w:val="24"/>
          <w:szCs w:val="24"/>
        </w:rPr>
      </w:pPr>
    </w:p>
    <w:p w:rsidR="006B5947" w:rsidRPr="001F2430" w:rsidRDefault="006B5947" w:rsidP="006B5947">
      <w:pPr>
        <w:jc w:val="center"/>
        <w:rPr>
          <w:rFonts w:ascii="Times New Roman" w:hAnsi="Times New Roman"/>
          <w:sz w:val="40"/>
          <w:szCs w:val="32"/>
        </w:rPr>
      </w:pPr>
      <w:r w:rsidRPr="001F2430">
        <w:rPr>
          <w:rFonts w:ascii="Times New Roman" w:hAnsi="Times New Roman"/>
          <w:sz w:val="40"/>
          <w:szCs w:val="32"/>
        </w:rPr>
        <w:t>Farmville Police Department</w:t>
      </w:r>
    </w:p>
    <w:p w:rsidR="006B5947" w:rsidRDefault="006B5947" w:rsidP="006B5947">
      <w:pPr>
        <w:jc w:val="center"/>
        <w:rPr>
          <w:rFonts w:ascii="Times New Roman" w:hAnsi="Times New Roman"/>
          <w:sz w:val="32"/>
          <w:szCs w:val="24"/>
        </w:rPr>
      </w:pPr>
      <w:r w:rsidRPr="001F2430">
        <w:rPr>
          <w:rFonts w:ascii="Times New Roman" w:hAnsi="Times New Roman"/>
          <w:sz w:val="32"/>
          <w:szCs w:val="24"/>
        </w:rPr>
        <w:t>Police Activity Log</w:t>
      </w:r>
    </w:p>
    <w:p w:rsidR="006B5947" w:rsidRDefault="006B5947" w:rsidP="00B4523F">
      <w:pPr>
        <w:jc w:val="center"/>
        <w:rPr>
          <w:rFonts w:ascii="Times New Roman" w:hAnsi="Times New Roman"/>
          <w:sz w:val="32"/>
          <w:szCs w:val="24"/>
        </w:rPr>
      </w:pPr>
    </w:p>
    <w:p w:rsidR="00B4523F" w:rsidRDefault="001A176A" w:rsidP="00B4523F">
      <w:pPr>
        <w:jc w:val="center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AUGUST 15, 2016 – AUGUST 21, 2016</w:t>
      </w:r>
    </w:p>
    <w:p w:rsidR="001A176A" w:rsidRDefault="001A176A" w:rsidP="00B4523F">
      <w:pPr>
        <w:jc w:val="center"/>
        <w:rPr>
          <w:rFonts w:ascii="Times New Roman" w:hAnsi="Times New Roman"/>
          <w:sz w:val="32"/>
          <w:szCs w:val="24"/>
        </w:rPr>
      </w:pPr>
    </w:p>
    <w:p w:rsidR="00B4523F" w:rsidRDefault="00B4523F" w:rsidP="00B4523F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B4523F">
        <w:rPr>
          <w:rFonts w:ascii="Times New Roman" w:hAnsi="Times New Roman"/>
          <w:b/>
          <w:sz w:val="32"/>
          <w:szCs w:val="32"/>
          <w:u w:val="single"/>
        </w:rPr>
        <w:t>RESPONDED TO:</w:t>
      </w:r>
    </w:p>
    <w:p w:rsidR="001A176A" w:rsidRDefault="001A176A" w:rsidP="00B4523F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1A176A" w:rsidRDefault="001A176A" w:rsidP="001A176A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August 15, 2016</w:t>
      </w:r>
    </w:p>
    <w:p w:rsidR="001A176A" w:rsidRDefault="001A176A" w:rsidP="001A176A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2:02 am</w:t>
      </w:r>
      <w:r>
        <w:rPr>
          <w:rFonts w:asciiTheme="minorHAnsi" w:hAnsiTheme="minorHAnsi"/>
          <w:sz w:val="28"/>
          <w:szCs w:val="28"/>
        </w:rPr>
        <w:tab/>
        <w:t>Doswell Street for an accident.</w:t>
      </w:r>
    </w:p>
    <w:p w:rsidR="001A176A" w:rsidRDefault="001A176A" w:rsidP="001A176A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2:02 pm</w:t>
      </w:r>
      <w:r>
        <w:rPr>
          <w:rFonts w:asciiTheme="minorHAnsi" w:hAnsiTheme="minorHAnsi"/>
          <w:sz w:val="28"/>
          <w:szCs w:val="28"/>
        </w:rPr>
        <w:tab/>
        <w:t>South Main Street for a medical call.</w:t>
      </w:r>
    </w:p>
    <w:p w:rsidR="001A176A" w:rsidRDefault="001A176A" w:rsidP="001A176A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9:30 pm</w:t>
      </w:r>
      <w:r>
        <w:rPr>
          <w:rFonts w:asciiTheme="minorHAnsi" w:hAnsiTheme="minorHAnsi"/>
          <w:sz w:val="28"/>
          <w:szCs w:val="28"/>
        </w:rPr>
        <w:tab/>
        <w:t>Midtown Avenue for a structure fire.</w:t>
      </w:r>
    </w:p>
    <w:p w:rsidR="007D7851" w:rsidRDefault="007D7851" w:rsidP="001A176A">
      <w:pPr>
        <w:rPr>
          <w:rFonts w:asciiTheme="minorHAnsi" w:hAnsiTheme="minorHAnsi"/>
          <w:sz w:val="28"/>
          <w:szCs w:val="28"/>
        </w:rPr>
      </w:pPr>
    </w:p>
    <w:p w:rsidR="007D7851" w:rsidRDefault="007D7851" w:rsidP="001A176A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August 16, 2016</w:t>
      </w:r>
    </w:p>
    <w:p w:rsidR="007D7851" w:rsidRDefault="007D7851" w:rsidP="001A176A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2:05 pm</w:t>
      </w:r>
      <w:r>
        <w:rPr>
          <w:rFonts w:asciiTheme="minorHAnsi" w:hAnsiTheme="minorHAnsi"/>
          <w:sz w:val="28"/>
          <w:szCs w:val="28"/>
        </w:rPr>
        <w:tab/>
        <w:t>1100 block of South Main Street for an accident.</w:t>
      </w:r>
    </w:p>
    <w:p w:rsidR="007D7851" w:rsidRDefault="007D7851" w:rsidP="001A176A">
      <w:pPr>
        <w:rPr>
          <w:rFonts w:asciiTheme="minorHAnsi" w:hAnsiTheme="minorHAnsi"/>
          <w:sz w:val="28"/>
          <w:szCs w:val="28"/>
        </w:rPr>
      </w:pPr>
    </w:p>
    <w:p w:rsidR="007D7851" w:rsidRDefault="007D7851" w:rsidP="001A176A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August 17, 2016</w:t>
      </w:r>
    </w:p>
    <w:p w:rsidR="007D7851" w:rsidRDefault="007D7851" w:rsidP="001A176A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Nothing significant to report.</w:t>
      </w:r>
    </w:p>
    <w:p w:rsidR="007D7851" w:rsidRDefault="007D7851" w:rsidP="001A176A">
      <w:pPr>
        <w:rPr>
          <w:rFonts w:asciiTheme="minorHAnsi" w:hAnsiTheme="minorHAnsi"/>
          <w:sz w:val="28"/>
          <w:szCs w:val="28"/>
        </w:rPr>
      </w:pPr>
    </w:p>
    <w:p w:rsidR="007D7851" w:rsidRDefault="007D7851" w:rsidP="001A176A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August 18, 2016</w:t>
      </w:r>
    </w:p>
    <w:p w:rsidR="007D7851" w:rsidRDefault="007D7851" w:rsidP="001A176A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12:30 am</w:t>
      </w:r>
      <w:r>
        <w:rPr>
          <w:rFonts w:asciiTheme="minorHAnsi" w:hAnsiTheme="minorHAnsi"/>
          <w:sz w:val="28"/>
          <w:szCs w:val="28"/>
        </w:rPr>
        <w:tab/>
        <w:t>Buffalo Street for a drunk in public.</w:t>
      </w:r>
    </w:p>
    <w:p w:rsidR="007D7851" w:rsidRDefault="007D7851" w:rsidP="001A176A">
      <w:pPr>
        <w:rPr>
          <w:rFonts w:asciiTheme="minorHAnsi" w:hAnsiTheme="minorHAnsi"/>
          <w:sz w:val="28"/>
          <w:szCs w:val="28"/>
        </w:rPr>
      </w:pPr>
    </w:p>
    <w:p w:rsidR="007D7851" w:rsidRDefault="007D7851" w:rsidP="001A176A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August 19, 2016</w:t>
      </w:r>
    </w:p>
    <w:p w:rsidR="007D7851" w:rsidRDefault="007D7851" w:rsidP="001A176A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7:35 am</w:t>
      </w:r>
      <w:r>
        <w:rPr>
          <w:rFonts w:asciiTheme="minorHAnsi" w:hAnsiTheme="minorHAnsi"/>
          <w:sz w:val="28"/>
          <w:szCs w:val="28"/>
        </w:rPr>
        <w:tab/>
        <w:t>2100 block of South Main Street for a shoplifter.</w:t>
      </w:r>
    </w:p>
    <w:p w:rsidR="007D7851" w:rsidRDefault="007D7851" w:rsidP="001A176A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3:09 pm</w:t>
      </w:r>
      <w:r>
        <w:rPr>
          <w:rFonts w:asciiTheme="minorHAnsi" w:hAnsiTheme="minorHAnsi"/>
          <w:sz w:val="28"/>
          <w:szCs w:val="28"/>
        </w:rPr>
        <w:tab/>
        <w:t>1500 block of West Third Street for an accident.</w:t>
      </w:r>
    </w:p>
    <w:p w:rsidR="007D7851" w:rsidRDefault="007D7851" w:rsidP="001A176A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8:21 pm</w:t>
      </w:r>
      <w:r>
        <w:rPr>
          <w:rFonts w:asciiTheme="minorHAnsi" w:hAnsiTheme="minorHAnsi"/>
          <w:sz w:val="28"/>
          <w:szCs w:val="28"/>
        </w:rPr>
        <w:tab/>
        <w:t>200 block of South Virginia Street for a loud noise complaint.</w:t>
      </w:r>
    </w:p>
    <w:p w:rsidR="007D7851" w:rsidRDefault="007D7851" w:rsidP="001A176A">
      <w:pPr>
        <w:rPr>
          <w:rFonts w:asciiTheme="minorHAnsi" w:hAnsiTheme="minorHAnsi"/>
          <w:sz w:val="28"/>
          <w:szCs w:val="28"/>
        </w:rPr>
      </w:pPr>
    </w:p>
    <w:p w:rsidR="007D7851" w:rsidRDefault="007D7851" w:rsidP="001A176A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August 20, 2016</w:t>
      </w:r>
    </w:p>
    <w:p w:rsidR="007D7851" w:rsidRDefault="007D7851" w:rsidP="001A176A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1:18 am</w:t>
      </w:r>
      <w:r>
        <w:rPr>
          <w:rFonts w:asciiTheme="minorHAnsi" w:hAnsiTheme="minorHAnsi"/>
          <w:sz w:val="28"/>
          <w:szCs w:val="28"/>
        </w:rPr>
        <w:tab/>
        <w:t>300 block of West Third Street for a loud noise complaint.</w:t>
      </w:r>
    </w:p>
    <w:p w:rsidR="007D7851" w:rsidRDefault="007D7851" w:rsidP="001A176A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6:33 pm</w:t>
      </w:r>
      <w:r>
        <w:rPr>
          <w:rFonts w:asciiTheme="minorHAnsi" w:hAnsiTheme="minorHAnsi"/>
          <w:sz w:val="28"/>
          <w:szCs w:val="28"/>
        </w:rPr>
        <w:tab/>
        <w:t>200 block of Parkview Drive for a loud noise complaint.</w:t>
      </w:r>
    </w:p>
    <w:p w:rsidR="004C1720" w:rsidRDefault="004C1720" w:rsidP="001A176A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11:46 pm</w:t>
      </w:r>
      <w:r>
        <w:rPr>
          <w:rFonts w:asciiTheme="minorHAnsi" w:hAnsiTheme="minorHAnsi"/>
          <w:sz w:val="28"/>
          <w:szCs w:val="28"/>
        </w:rPr>
        <w:tab/>
        <w:t>300 block of First Avenue for a loud noise complaint.</w:t>
      </w:r>
    </w:p>
    <w:p w:rsidR="004C1720" w:rsidRDefault="004C1720" w:rsidP="001A176A">
      <w:pPr>
        <w:rPr>
          <w:rFonts w:asciiTheme="minorHAnsi" w:hAnsiTheme="minorHAnsi"/>
          <w:sz w:val="28"/>
          <w:szCs w:val="28"/>
        </w:rPr>
      </w:pPr>
    </w:p>
    <w:p w:rsidR="004C1720" w:rsidRDefault="004C1720" w:rsidP="001A176A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August 21, 2016</w:t>
      </w:r>
    </w:p>
    <w:p w:rsidR="004C1720" w:rsidRDefault="004C1720" w:rsidP="001A176A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5:41 pm</w:t>
      </w:r>
      <w:r>
        <w:rPr>
          <w:rFonts w:asciiTheme="minorHAnsi" w:hAnsiTheme="minorHAnsi"/>
          <w:sz w:val="28"/>
          <w:szCs w:val="28"/>
        </w:rPr>
        <w:tab/>
        <w:t>400 block of Cedar Avenue for a breaking &amp; entering.</w:t>
      </w:r>
    </w:p>
    <w:p w:rsidR="007D7851" w:rsidRPr="001A176A" w:rsidRDefault="007D7851" w:rsidP="001A176A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</w:p>
    <w:p w:rsidR="00B4523F" w:rsidRDefault="00B4523F" w:rsidP="00B4523F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sectPr w:rsidR="00B4523F" w:rsidSect="00F572DD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A4F" w:rsidRDefault="00ED6A4F" w:rsidP="001F2430">
      <w:r>
        <w:separator/>
      </w:r>
    </w:p>
  </w:endnote>
  <w:endnote w:type="continuationSeparator" w:id="0">
    <w:p w:rsidR="00ED6A4F" w:rsidRDefault="00ED6A4F" w:rsidP="001F2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9E2" w:rsidRDefault="006669E2">
    <w:pPr>
      <w:pStyle w:val="Footer"/>
      <w:jc w:val="center"/>
    </w:pPr>
    <w:r>
      <w:t xml:space="preserve">Page </w:t>
    </w:r>
    <w:r w:rsidR="001621D5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1621D5">
      <w:rPr>
        <w:b/>
        <w:sz w:val="24"/>
        <w:szCs w:val="24"/>
      </w:rPr>
      <w:fldChar w:fldCharType="separate"/>
    </w:r>
    <w:r w:rsidR="007B5D43">
      <w:rPr>
        <w:b/>
        <w:noProof/>
      </w:rPr>
      <w:t>1</w:t>
    </w:r>
    <w:r w:rsidR="001621D5">
      <w:rPr>
        <w:b/>
        <w:sz w:val="24"/>
        <w:szCs w:val="24"/>
      </w:rPr>
      <w:fldChar w:fldCharType="end"/>
    </w:r>
    <w:r>
      <w:t xml:space="preserve"> of </w:t>
    </w:r>
    <w:r w:rsidR="001621D5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1621D5">
      <w:rPr>
        <w:b/>
        <w:sz w:val="24"/>
        <w:szCs w:val="24"/>
      </w:rPr>
      <w:fldChar w:fldCharType="separate"/>
    </w:r>
    <w:r w:rsidR="007B5D43">
      <w:rPr>
        <w:b/>
        <w:noProof/>
      </w:rPr>
      <w:t>1</w:t>
    </w:r>
    <w:r w:rsidR="001621D5">
      <w:rPr>
        <w:b/>
        <w:sz w:val="24"/>
        <w:szCs w:val="24"/>
      </w:rPr>
      <w:fldChar w:fldCharType="end"/>
    </w:r>
  </w:p>
  <w:p w:rsidR="006669E2" w:rsidRDefault="006669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A4F" w:rsidRDefault="00ED6A4F" w:rsidP="001F2430">
      <w:r>
        <w:separator/>
      </w:r>
    </w:p>
  </w:footnote>
  <w:footnote w:type="continuationSeparator" w:id="0">
    <w:p w:rsidR="00ED6A4F" w:rsidRDefault="00ED6A4F" w:rsidP="001F24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76A"/>
    <w:rsid w:val="00004195"/>
    <w:rsid w:val="00026A75"/>
    <w:rsid w:val="00031368"/>
    <w:rsid w:val="00032FB3"/>
    <w:rsid w:val="00035537"/>
    <w:rsid w:val="0004014C"/>
    <w:rsid w:val="00042723"/>
    <w:rsid w:val="00043F4F"/>
    <w:rsid w:val="00045677"/>
    <w:rsid w:val="00047208"/>
    <w:rsid w:val="000519BB"/>
    <w:rsid w:val="0005327D"/>
    <w:rsid w:val="00053CB1"/>
    <w:rsid w:val="00062AD7"/>
    <w:rsid w:val="00062DFF"/>
    <w:rsid w:val="00066494"/>
    <w:rsid w:val="00066647"/>
    <w:rsid w:val="00070327"/>
    <w:rsid w:val="00071693"/>
    <w:rsid w:val="00075638"/>
    <w:rsid w:val="00077056"/>
    <w:rsid w:val="00096520"/>
    <w:rsid w:val="000A69B2"/>
    <w:rsid w:val="000A7589"/>
    <w:rsid w:val="000B3287"/>
    <w:rsid w:val="000B5851"/>
    <w:rsid w:val="000B6583"/>
    <w:rsid w:val="000C3477"/>
    <w:rsid w:val="000E0241"/>
    <w:rsid w:val="000E48AF"/>
    <w:rsid w:val="000E7D13"/>
    <w:rsid w:val="000F1A67"/>
    <w:rsid w:val="000F286B"/>
    <w:rsid w:val="00101CD0"/>
    <w:rsid w:val="001025E2"/>
    <w:rsid w:val="00103A2F"/>
    <w:rsid w:val="001155FD"/>
    <w:rsid w:val="00115636"/>
    <w:rsid w:val="00116023"/>
    <w:rsid w:val="00122ECE"/>
    <w:rsid w:val="00123B1B"/>
    <w:rsid w:val="00124BEA"/>
    <w:rsid w:val="001273E9"/>
    <w:rsid w:val="00127B4E"/>
    <w:rsid w:val="00150948"/>
    <w:rsid w:val="00150A69"/>
    <w:rsid w:val="00156889"/>
    <w:rsid w:val="001621D5"/>
    <w:rsid w:val="0016325C"/>
    <w:rsid w:val="001632DD"/>
    <w:rsid w:val="00171E71"/>
    <w:rsid w:val="00172236"/>
    <w:rsid w:val="001829BE"/>
    <w:rsid w:val="00186F63"/>
    <w:rsid w:val="001A176A"/>
    <w:rsid w:val="001A6774"/>
    <w:rsid w:val="001D3277"/>
    <w:rsid w:val="001F2430"/>
    <w:rsid w:val="00201D85"/>
    <w:rsid w:val="00204502"/>
    <w:rsid w:val="0023448F"/>
    <w:rsid w:val="002429B0"/>
    <w:rsid w:val="00246556"/>
    <w:rsid w:val="00253BD7"/>
    <w:rsid w:val="00257188"/>
    <w:rsid w:val="00257ABE"/>
    <w:rsid w:val="002615E3"/>
    <w:rsid w:val="00265505"/>
    <w:rsid w:val="002756D2"/>
    <w:rsid w:val="002907FE"/>
    <w:rsid w:val="00291395"/>
    <w:rsid w:val="002B02C3"/>
    <w:rsid w:val="002B2C9B"/>
    <w:rsid w:val="002C3544"/>
    <w:rsid w:val="002C3C88"/>
    <w:rsid w:val="002D083E"/>
    <w:rsid w:val="002D1744"/>
    <w:rsid w:val="002D7675"/>
    <w:rsid w:val="002E2D85"/>
    <w:rsid w:val="002E2F46"/>
    <w:rsid w:val="002E420A"/>
    <w:rsid w:val="002F0468"/>
    <w:rsid w:val="002F2E96"/>
    <w:rsid w:val="003019B8"/>
    <w:rsid w:val="00301D38"/>
    <w:rsid w:val="00305567"/>
    <w:rsid w:val="003144FC"/>
    <w:rsid w:val="003146D5"/>
    <w:rsid w:val="00326067"/>
    <w:rsid w:val="0033781E"/>
    <w:rsid w:val="0034100E"/>
    <w:rsid w:val="00343BFF"/>
    <w:rsid w:val="003504CB"/>
    <w:rsid w:val="00356FDE"/>
    <w:rsid w:val="00366435"/>
    <w:rsid w:val="00370116"/>
    <w:rsid w:val="00372B45"/>
    <w:rsid w:val="00372DAE"/>
    <w:rsid w:val="00386634"/>
    <w:rsid w:val="003A6384"/>
    <w:rsid w:val="003A6CEF"/>
    <w:rsid w:val="003B277F"/>
    <w:rsid w:val="003C111F"/>
    <w:rsid w:val="003E2CB8"/>
    <w:rsid w:val="003E59EB"/>
    <w:rsid w:val="004012D3"/>
    <w:rsid w:val="00404A05"/>
    <w:rsid w:val="00404B62"/>
    <w:rsid w:val="00405BE4"/>
    <w:rsid w:val="00412B05"/>
    <w:rsid w:val="00431BC4"/>
    <w:rsid w:val="00436D75"/>
    <w:rsid w:val="00444DA6"/>
    <w:rsid w:val="004450E8"/>
    <w:rsid w:val="00463E08"/>
    <w:rsid w:val="00471913"/>
    <w:rsid w:val="00473854"/>
    <w:rsid w:val="004807A7"/>
    <w:rsid w:val="0048459F"/>
    <w:rsid w:val="004925F0"/>
    <w:rsid w:val="0049293D"/>
    <w:rsid w:val="004A0345"/>
    <w:rsid w:val="004B6C00"/>
    <w:rsid w:val="004B71E2"/>
    <w:rsid w:val="004C100B"/>
    <w:rsid w:val="004C1720"/>
    <w:rsid w:val="004C4C71"/>
    <w:rsid w:val="004C5F95"/>
    <w:rsid w:val="004D20AB"/>
    <w:rsid w:val="004D3830"/>
    <w:rsid w:val="004D49C7"/>
    <w:rsid w:val="004D58F1"/>
    <w:rsid w:val="004D70CC"/>
    <w:rsid w:val="004F0B4D"/>
    <w:rsid w:val="004F7F41"/>
    <w:rsid w:val="00502EE2"/>
    <w:rsid w:val="00504EDB"/>
    <w:rsid w:val="00505491"/>
    <w:rsid w:val="00505554"/>
    <w:rsid w:val="005068DE"/>
    <w:rsid w:val="005100E6"/>
    <w:rsid w:val="00513E43"/>
    <w:rsid w:val="0052422D"/>
    <w:rsid w:val="00524A4F"/>
    <w:rsid w:val="00525FEA"/>
    <w:rsid w:val="00534FF8"/>
    <w:rsid w:val="005377E9"/>
    <w:rsid w:val="0054170B"/>
    <w:rsid w:val="005430B7"/>
    <w:rsid w:val="0054662F"/>
    <w:rsid w:val="00547938"/>
    <w:rsid w:val="00552F03"/>
    <w:rsid w:val="00553727"/>
    <w:rsid w:val="00557FC3"/>
    <w:rsid w:val="005631EC"/>
    <w:rsid w:val="0056460A"/>
    <w:rsid w:val="0057111A"/>
    <w:rsid w:val="00572B36"/>
    <w:rsid w:val="005730DE"/>
    <w:rsid w:val="005829B7"/>
    <w:rsid w:val="00582DB9"/>
    <w:rsid w:val="00582DF5"/>
    <w:rsid w:val="00592FF8"/>
    <w:rsid w:val="005A02CD"/>
    <w:rsid w:val="005A164E"/>
    <w:rsid w:val="005B3375"/>
    <w:rsid w:val="005B5669"/>
    <w:rsid w:val="005C07DC"/>
    <w:rsid w:val="005C0B70"/>
    <w:rsid w:val="005C11A4"/>
    <w:rsid w:val="005C5AE5"/>
    <w:rsid w:val="005D3398"/>
    <w:rsid w:val="005E3DE1"/>
    <w:rsid w:val="005F1872"/>
    <w:rsid w:val="005F1D6C"/>
    <w:rsid w:val="005F2457"/>
    <w:rsid w:val="0060682D"/>
    <w:rsid w:val="0062559D"/>
    <w:rsid w:val="0062769B"/>
    <w:rsid w:val="00635F79"/>
    <w:rsid w:val="00641CA0"/>
    <w:rsid w:val="006445A4"/>
    <w:rsid w:val="0064473A"/>
    <w:rsid w:val="00652498"/>
    <w:rsid w:val="00661209"/>
    <w:rsid w:val="006669E2"/>
    <w:rsid w:val="0067581F"/>
    <w:rsid w:val="00682D7E"/>
    <w:rsid w:val="006A2421"/>
    <w:rsid w:val="006A7C86"/>
    <w:rsid w:val="006B5947"/>
    <w:rsid w:val="006D4C00"/>
    <w:rsid w:val="006D743D"/>
    <w:rsid w:val="006E0972"/>
    <w:rsid w:val="006F12AC"/>
    <w:rsid w:val="006F42FC"/>
    <w:rsid w:val="006F5FF9"/>
    <w:rsid w:val="007128E6"/>
    <w:rsid w:val="0072059D"/>
    <w:rsid w:val="00735682"/>
    <w:rsid w:val="00747580"/>
    <w:rsid w:val="00763CF7"/>
    <w:rsid w:val="007665AD"/>
    <w:rsid w:val="00766AD6"/>
    <w:rsid w:val="00774140"/>
    <w:rsid w:val="00781519"/>
    <w:rsid w:val="007818B8"/>
    <w:rsid w:val="00782A81"/>
    <w:rsid w:val="00790B5F"/>
    <w:rsid w:val="00793CCF"/>
    <w:rsid w:val="00796731"/>
    <w:rsid w:val="007A1315"/>
    <w:rsid w:val="007A3D59"/>
    <w:rsid w:val="007B5D43"/>
    <w:rsid w:val="007B62FC"/>
    <w:rsid w:val="007B66A1"/>
    <w:rsid w:val="007B6D85"/>
    <w:rsid w:val="007D286B"/>
    <w:rsid w:val="007D71EA"/>
    <w:rsid w:val="007D7851"/>
    <w:rsid w:val="007D7900"/>
    <w:rsid w:val="007E14F9"/>
    <w:rsid w:val="007F17D4"/>
    <w:rsid w:val="008039A1"/>
    <w:rsid w:val="00804F5D"/>
    <w:rsid w:val="00817CF0"/>
    <w:rsid w:val="00827317"/>
    <w:rsid w:val="0085034A"/>
    <w:rsid w:val="00856026"/>
    <w:rsid w:val="00860BA7"/>
    <w:rsid w:val="00865531"/>
    <w:rsid w:val="00871780"/>
    <w:rsid w:val="0087281B"/>
    <w:rsid w:val="00875CD2"/>
    <w:rsid w:val="0087661D"/>
    <w:rsid w:val="0087693B"/>
    <w:rsid w:val="008800E4"/>
    <w:rsid w:val="0088196F"/>
    <w:rsid w:val="00881B9A"/>
    <w:rsid w:val="00881D71"/>
    <w:rsid w:val="00887F65"/>
    <w:rsid w:val="0089395D"/>
    <w:rsid w:val="00895242"/>
    <w:rsid w:val="008A5B92"/>
    <w:rsid w:val="008C00E9"/>
    <w:rsid w:val="008C4CFF"/>
    <w:rsid w:val="008D0073"/>
    <w:rsid w:val="008D4445"/>
    <w:rsid w:val="008E37BE"/>
    <w:rsid w:val="008E439D"/>
    <w:rsid w:val="008E64E2"/>
    <w:rsid w:val="008E7A2D"/>
    <w:rsid w:val="008F3027"/>
    <w:rsid w:val="00904189"/>
    <w:rsid w:val="00905BF9"/>
    <w:rsid w:val="009130EC"/>
    <w:rsid w:val="00924487"/>
    <w:rsid w:val="00926669"/>
    <w:rsid w:val="009506B6"/>
    <w:rsid w:val="00962113"/>
    <w:rsid w:val="00977932"/>
    <w:rsid w:val="0097793C"/>
    <w:rsid w:val="009802AC"/>
    <w:rsid w:val="00982A55"/>
    <w:rsid w:val="00986EA6"/>
    <w:rsid w:val="00991F54"/>
    <w:rsid w:val="009A7910"/>
    <w:rsid w:val="009B58F4"/>
    <w:rsid w:val="009C17F0"/>
    <w:rsid w:val="009D2147"/>
    <w:rsid w:val="009D3963"/>
    <w:rsid w:val="009D5B75"/>
    <w:rsid w:val="009E0F73"/>
    <w:rsid w:val="009E2E2A"/>
    <w:rsid w:val="009F72EB"/>
    <w:rsid w:val="00A05870"/>
    <w:rsid w:val="00A15A07"/>
    <w:rsid w:val="00A22390"/>
    <w:rsid w:val="00A227B0"/>
    <w:rsid w:val="00A34D93"/>
    <w:rsid w:val="00A3530D"/>
    <w:rsid w:val="00A45EE2"/>
    <w:rsid w:val="00A61DB3"/>
    <w:rsid w:val="00A70671"/>
    <w:rsid w:val="00A71516"/>
    <w:rsid w:val="00A817CD"/>
    <w:rsid w:val="00A81B56"/>
    <w:rsid w:val="00A84053"/>
    <w:rsid w:val="00A92C2A"/>
    <w:rsid w:val="00A92F41"/>
    <w:rsid w:val="00A97520"/>
    <w:rsid w:val="00AA2D64"/>
    <w:rsid w:val="00AA50E8"/>
    <w:rsid w:val="00AB38CC"/>
    <w:rsid w:val="00AC544D"/>
    <w:rsid w:val="00AC740B"/>
    <w:rsid w:val="00AD3335"/>
    <w:rsid w:val="00AD7284"/>
    <w:rsid w:val="00AE5E9A"/>
    <w:rsid w:val="00B14A16"/>
    <w:rsid w:val="00B1727A"/>
    <w:rsid w:val="00B20C2E"/>
    <w:rsid w:val="00B22923"/>
    <w:rsid w:val="00B2320A"/>
    <w:rsid w:val="00B33C88"/>
    <w:rsid w:val="00B371D6"/>
    <w:rsid w:val="00B4523F"/>
    <w:rsid w:val="00B574AB"/>
    <w:rsid w:val="00B623D5"/>
    <w:rsid w:val="00B6373F"/>
    <w:rsid w:val="00B73977"/>
    <w:rsid w:val="00B74159"/>
    <w:rsid w:val="00B770AF"/>
    <w:rsid w:val="00B808E2"/>
    <w:rsid w:val="00B91572"/>
    <w:rsid w:val="00B946F2"/>
    <w:rsid w:val="00BA0889"/>
    <w:rsid w:val="00BA0923"/>
    <w:rsid w:val="00BA274E"/>
    <w:rsid w:val="00BB059E"/>
    <w:rsid w:val="00BB1113"/>
    <w:rsid w:val="00BB35DA"/>
    <w:rsid w:val="00BB797D"/>
    <w:rsid w:val="00BC09F9"/>
    <w:rsid w:val="00BD3DB3"/>
    <w:rsid w:val="00BD7113"/>
    <w:rsid w:val="00BF706C"/>
    <w:rsid w:val="00C01B81"/>
    <w:rsid w:val="00C01DD8"/>
    <w:rsid w:val="00C020A1"/>
    <w:rsid w:val="00C24C44"/>
    <w:rsid w:val="00C520A6"/>
    <w:rsid w:val="00C55B10"/>
    <w:rsid w:val="00C62384"/>
    <w:rsid w:val="00C75EFF"/>
    <w:rsid w:val="00C902CC"/>
    <w:rsid w:val="00CA4980"/>
    <w:rsid w:val="00CA7787"/>
    <w:rsid w:val="00CB15FD"/>
    <w:rsid w:val="00CD2361"/>
    <w:rsid w:val="00CD7EF5"/>
    <w:rsid w:val="00CF38A3"/>
    <w:rsid w:val="00D17C32"/>
    <w:rsid w:val="00D21C15"/>
    <w:rsid w:val="00D32188"/>
    <w:rsid w:val="00D5031B"/>
    <w:rsid w:val="00D50A41"/>
    <w:rsid w:val="00D53164"/>
    <w:rsid w:val="00D622FF"/>
    <w:rsid w:val="00D6404F"/>
    <w:rsid w:val="00D65012"/>
    <w:rsid w:val="00D66230"/>
    <w:rsid w:val="00D71742"/>
    <w:rsid w:val="00D76DFE"/>
    <w:rsid w:val="00D95299"/>
    <w:rsid w:val="00D95BB6"/>
    <w:rsid w:val="00DA1DB9"/>
    <w:rsid w:val="00DA4733"/>
    <w:rsid w:val="00DA5253"/>
    <w:rsid w:val="00DA61D5"/>
    <w:rsid w:val="00DA79E4"/>
    <w:rsid w:val="00DB0E2A"/>
    <w:rsid w:val="00DB1AF7"/>
    <w:rsid w:val="00DC4ED1"/>
    <w:rsid w:val="00DC59DD"/>
    <w:rsid w:val="00DE46BB"/>
    <w:rsid w:val="00DF220C"/>
    <w:rsid w:val="00E03354"/>
    <w:rsid w:val="00E049A9"/>
    <w:rsid w:val="00E10970"/>
    <w:rsid w:val="00E12452"/>
    <w:rsid w:val="00E16CE1"/>
    <w:rsid w:val="00E21696"/>
    <w:rsid w:val="00E21F51"/>
    <w:rsid w:val="00E22651"/>
    <w:rsid w:val="00E25757"/>
    <w:rsid w:val="00E278F1"/>
    <w:rsid w:val="00E316D2"/>
    <w:rsid w:val="00E360C2"/>
    <w:rsid w:val="00E37F4C"/>
    <w:rsid w:val="00E40856"/>
    <w:rsid w:val="00E5646E"/>
    <w:rsid w:val="00E8085C"/>
    <w:rsid w:val="00E86113"/>
    <w:rsid w:val="00EB6690"/>
    <w:rsid w:val="00EC6F1E"/>
    <w:rsid w:val="00ED3DC3"/>
    <w:rsid w:val="00ED6A4F"/>
    <w:rsid w:val="00EE52D8"/>
    <w:rsid w:val="00EE6604"/>
    <w:rsid w:val="00EE7D0E"/>
    <w:rsid w:val="00EF0860"/>
    <w:rsid w:val="00EF3B88"/>
    <w:rsid w:val="00EF5DE4"/>
    <w:rsid w:val="00F12527"/>
    <w:rsid w:val="00F17922"/>
    <w:rsid w:val="00F24AFD"/>
    <w:rsid w:val="00F305BF"/>
    <w:rsid w:val="00F30EAC"/>
    <w:rsid w:val="00F513FA"/>
    <w:rsid w:val="00F572DD"/>
    <w:rsid w:val="00F61ADF"/>
    <w:rsid w:val="00F62C24"/>
    <w:rsid w:val="00F652EE"/>
    <w:rsid w:val="00F75F23"/>
    <w:rsid w:val="00F76DF4"/>
    <w:rsid w:val="00F910BB"/>
    <w:rsid w:val="00F94B7E"/>
    <w:rsid w:val="00FA192E"/>
    <w:rsid w:val="00FA1972"/>
    <w:rsid w:val="00FA2AB0"/>
    <w:rsid w:val="00FA641E"/>
    <w:rsid w:val="00FB2C27"/>
    <w:rsid w:val="00FB4AEF"/>
    <w:rsid w:val="00FC08F2"/>
    <w:rsid w:val="00FC4D11"/>
    <w:rsid w:val="00FD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9516AF-C9F7-472F-B4B8-395404DB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F95"/>
    <w:rPr>
      <w:rFonts w:ascii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53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3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F24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2430"/>
    <w:rPr>
      <w:rFonts w:ascii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F24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430"/>
    <w:rPr>
      <w:rFonts w:ascii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image" Target="NULL" TargetMode="Externa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FPD%20Activity%20Reports\Template%20for%20Police%20Activity%20Lo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B9D9D-92DF-4164-9BE5-BCC82C4AE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Police Activity Log</Template>
  <TotalTime>32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 Allen</dc:creator>
  <cp:lastModifiedBy>Anita Allen</cp:lastModifiedBy>
  <cp:revision>2</cp:revision>
  <cp:lastPrinted>2016-08-23T17:35:00Z</cp:lastPrinted>
  <dcterms:created xsi:type="dcterms:W3CDTF">2016-08-16T14:18:00Z</dcterms:created>
  <dcterms:modified xsi:type="dcterms:W3CDTF">2016-08-23T17:42:00Z</dcterms:modified>
</cp:coreProperties>
</file>