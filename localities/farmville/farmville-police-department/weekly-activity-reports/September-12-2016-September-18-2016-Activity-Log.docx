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E366A8" w:rsidRDefault="00E366A8" w:rsidP="006B5947">
      <w:pPr>
        <w:jc w:val="center"/>
        <w:rPr>
          <w:rFonts w:ascii="Times New Roman" w:hAnsi="Times New Roman"/>
          <w:sz w:val="32"/>
          <w:szCs w:val="24"/>
        </w:rPr>
      </w:pPr>
    </w:p>
    <w:p w:rsidR="00E366A8" w:rsidRDefault="00E366A8" w:rsidP="006B5947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SEPTEMBER 12, 2016 – SEPTEMBER 18, 2016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4523F">
        <w:rPr>
          <w:rFonts w:ascii="Times New Roman" w:hAnsi="Times New Roman"/>
          <w:b/>
          <w:sz w:val="32"/>
          <w:szCs w:val="32"/>
          <w:u w:val="single"/>
        </w:rPr>
        <w:t>RESPONDED TO:</w:t>
      </w: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B4523F" w:rsidRDefault="00B4523F" w:rsidP="00E366A8">
      <w:pPr>
        <w:rPr>
          <w:rFonts w:asciiTheme="minorHAnsi" w:hAnsiTheme="minorHAnsi"/>
          <w:sz w:val="28"/>
          <w:szCs w:val="28"/>
        </w:rPr>
      </w:pPr>
    </w:p>
    <w:p w:rsidR="00E366A8" w:rsidRDefault="00E366A8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12, 2016</w:t>
      </w:r>
    </w:p>
    <w:p w:rsidR="00E366A8" w:rsidRDefault="00E366A8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2:58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1800 block of Peery Drive for a shoplifter.</w:t>
      </w:r>
    </w:p>
    <w:p w:rsidR="00E366A8" w:rsidRDefault="00E366A8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6:00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Milnwood Road for an accident.</w:t>
      </w:r>
    </w:p>
    <w:p w:rsidR="00E366A8" w:rsidRDefault="00E366A8" w:rsidP="00E366A8">
      <w:pPr>
        <w:rPr>
          <w:rFonts w:asciiTheme="minorHAnsi" w:hAnsiTheme="minorHAnsi"/>
          <w:sz w:val="28"/>
          <w:szCs w:val="28"/>
        </w:rPr>
      </w:pPr>
    </w:p>
    <w:p w:rsidR="00E366A8" w:rsidRDefault="00E366A8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13, 2016</w:t>
      </w:r>
    </w:p>
    <w:p w:rsidR="00E366A8" w:rsidRDefault="00E366A8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1:08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500 block of Hylawn Avenue for vandalism to a</w:t>
      </w:r>
    </w:p>
    <w:p w:rsidR="00E366A8" w:rsidRDefault="00E366A8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building.</w:t>
      </w:r>
    </w:p>
    <w:p w:rsidR="00E366A8" w:rsidRDefault="00E366A8" w:rsidP="00E366A8">
      <w:pPr>
        <w:rPr>
          <w:rFonts w:asciiTheme="minorHAnsi" w:hAnsiTheme="minorHAnsi"/>
          <w:sz w:val="28"/>
          <w:szCs w:val="28"/>
        </w:rPr>
      </w:pPr>
    </w:p>
    <w:p w:rsidR="00E366A8" w:rsidRDefault="00E366A8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14, 2016</w:t>
      </w:r>
    </w:p>
    <w:p w:rsidR="00E366A8" w:rsidRDefault="00E366A8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8:36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Callaway Lane for report of a vandalism.</w:t>
      </w:r>
    </w:p>
    <w:p w:rsidR="000569DB" w:rsidRDefault="000569DB" w:rsidP="00E366A8">
      <w:pPr>
        <w:rPr>
          <w:rFonts w:asciiTheme="minorHAnsi" w:hAnsiTheme="minorHAnsi"/>
          <w:sz w:val="28"/>
          <w:szCs w:val="28"/>
        </w:rPr>
      </w:pPr>
    </w:p>
    <w:p w:rsidR="000569DB" w:rsidRDefault="00313997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15, 2016</w:t>
      </w:r>
    </w:p>
    <w:p w:rsidR="00313997" w:rsidRDefault="00313997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9:35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Callaway Lane for a loud noise complaint.</w:t>
      </w:r>
    </w:p>
    <w:p w:rsidR="00313997" w:rsidRDefault="00313997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10:25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2000 block of South Main Street for a drunk in public.</w:t>
      </w:r>
    </w:p>
    <w:p w:rsidR="00313997" w:rsidRDefault="00313997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10:57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600 block of East Third Street for a drunk in public.</w:t>
      </w:r>
    </w:p>
    <w:p w:rsidR="00313997" w:rsidRDefault="00313997" w:rsidP="00E366A8">
      <w:pPr>
        <w:rPr>
          <w:rFonts w:asciiTheme="minorHAnsi" w:hAnsiTheme="minorHAnsi"/>
          <w:sz w:val="28"/>
          <w:szCs w:val="28"/>
        </w:rPr>
      </w:pPr>
    </w:p>
    <w:p w:rsidR="00313997" w:rsidRDefault="00313997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16, 2016</w:t>
      </w:r>
    </w:p>
    <w:p w:rsidR="00313997" w:rsidRDefault="00313997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12:42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Venable Street for a loud noise complaint.</w:t>
      </w:r>
    </w:p>
    <w:p w:rsidR="0002505B" w:rsidRDefault="0002505B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7:47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1800 block of Peery Drive for a shoplifter.</w:t>
      </w:r>
    </w:p>
    <w:p w:rsidR="0002505B" w:rsidRDefault="0002505B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7:54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North Main Street at Third Street for an accident.</w:t>
      </w:r>
    </w:p>
    <w:p w:rsidR="0002505B" w:rsidRDefault="0002505B" w:rsidP="00E366A8">
      <w:pPr>
        <w:rPr>
          <w:rFonts w:asciiTheme="minorHAnsi" w:hAnsiTheme="minorHAnsi"/>
          <w:sz w:val="28"/>
          <w:szCs w:val="28"/>
        </w:rPr>
      </w:pPr>
    </w:p>
    <w:p w:rsidR="0002505B" w:rsidRDefault="0002505B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17, 2016</w:t>
      </w:r>
    </w:p>
    <w:p w:rsidR="0002505B" w:rsidRDefault="0002505B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2:54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300 block of South Main Street for an accident.</w:t>
      </w:r>
    </w:p>
    <w:p w:rsidR="0002505B" w:rsidRDefault="0002505B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3:10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2000 block of South Main Street for an accident.</w:t>
      </w:r>
    </w:p>
    <w:p w:rsidR="0002505B" w:rsidRDefault="0002505B" w:rsidP="00E366A8">
      <w:pPr>
        <w:rPr>
          <w:rFonts w:asciiTheme="minorHAnsi" w:hAnsiTheme="minorHAnsi"/>
          <w:sz w:val="28"/>
          <w:szCs w:val="28"/>
        </w:rPr>
      </w:pPr>
    </w:p>
    <w:p w:rsidR="0002505B" w:rsidRDefault="0002505B" w:rsidP="00E366A8">
      <w:pPr>
        <w:rPr>
          <w:rFonts w:asciiTheme="minorHAnsi" w:hAnsiTheme="minorHAnsi"/>
          <w:sz w:val="28"/>
          <w:szCs w:val="28"/>
        </w:rPr>
      </w:pPr>
    </w:p>
    <w:p w:rsidR="0002505B" w:rsidRDefault="0002505B" w:rsidP="00E366A8">
      <w:pPr>
        <w:rPr>
          <w:rFonts w:asciiTheme="minorHAnsi" w:hAnsiTheme="minorHAnsi"/>
          <w:sz w:val="28"/>
          <w:szCs w:val="28"/>
        </w:rPr>
      </w:pPr>
    </w:p>
    <w:p w:rsidR="0002505B" w:rsidRDefault="0002505B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18, 2016</w:t>
      </w:r>
    </w:p>
    <w:p w:rsidR="0002505B" w:rsidRPr="00E366A8" w:rsidRDefault="0002505B" w:rsidP="00E366A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B4523F" w:rsidRPr="00B4523F" w:rsidRDefault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sectPr w:rsidR="00B4523F" w:rsidRPr="00B4523F" w:rsidSect="00F572D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7EC" w:rsidRDefault="008417EC" w:rsidP="001F2430">
      <w:r>
        <w:separator/>
      </w:r>
    </w:p>
  </w:endnote>
  <w:endnote w:type="continuationSeparator" w:id="0">
    <w:p w:rsidR="008417EC" w:rsidRDefault="008417EC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E2" w:rsidRDefault="006669E2">
    <w:pPr>
      <w:pStyle w:val="Footer"/>
      <w:jc w:val="center"/>
    </w:pPr>
    <w:r>
      <w:t xml:space="preserve">Page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1621D5">
      <w:rPr>
        <w:b/>
        <w:sz w:val="24"/>
        <w:szCs w:val="24"/>
      </w:rPr>
      <w:fldChar w:fldCharType="separate"/>
    </w:r>
    <w:r w:rsidR="007C0C6C">
      <w:rPr>
        <w:b/>
        <w:noProof/>
      </w:rPr>
      <w:t>1</w:t>
    </w:r>
    <w:r w:rsidR="001621D5">
      <w:rPr>
        <w:b/>
        <w:sz w:val="24"/>
        <w:szCs w:val="24"/>
      </w:rPr>
      <w:fldChar w:fldCharType="end"/>
    </w:r>
    <w:r>
      <w:t xml:space="preserve"> of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1621D5">
      <w:rPr>
        <w:b/>
        <w:sz w:val="24"/>
        <w:szCs w:val="24"/>
      </w:rPr>
      <w:fldChar w:fldCharType="separate"/>
    </w:r>
    <w:r w:rsidR="007C0C6C">
      <w:rPr>
        <w:b/>
        <w:noProof/>
      </w:rPr>
      <w:t>2</w:t>
    </w:r>
    <w:r w:rsidR="001621D5">
      <w:rPr>
        <w:b/>
        <w:sz w:val="24"/>
        <w:szCs w:val="24"/>
      </w:rPr>
      <w:fldChar w:fldCharType="end"/>
    </w:r>
  </w:p>
  <w:p w:rsidR="006669E2" w:rsidRDefault="00666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7EC" w:rsidRDefault="008417EC" w:rsidP="001F2430">
      <w:r>
        <w:separator/>
      </w:r>
    </w:p>
  </w:footnote>
  <w:footnote w:type="continuationSeparator" w:id="0">
    <w:p w:rsidR="008417EC" w:rsidRDefault="008417EC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A8"/>
    <w:rsid w:val="00004195"/>
    <w:rsid w:val="0002505B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569DB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399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63E08"/>
    <w:rsid w:val="00465136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559D"/>
    <w:rsid w:val="0062769B"/>
    <w:rsid w:val="00635F79"/>
    <w:rsid w:val="00641CA0"/>
    <w:rsid w:val="006445A4"/>
    <w:rsid w:val="0064473A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C0C6C"/>
    <w:rsid w:val="007D286B"/>
    <w:rsid w:val="007D71EA"/>
    <w:rsid w:val="007D7900"/>
    <w:rsid w:val="007E14F9"/>
    <w:rsid w:val="007F17D4"/>
    <w:rsid w:val="008039A1"/>
    <w:rsid w:val="00804F5D"/>
    <w:rsid w:val="00817CF0"/>
    <w:rsid w:val="00827317"/>
    <w:rsid w:val="008417EC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66A8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6E4483-165C-4078-A85A-5A83F2A4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image" Target="NULL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DC93A-FCB8-4EC1-B4AD-9E280408D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53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Allen</dc:creator>
  <cp:lastModifiedBy>Anita Allen</cp:lastModifiedBy>
  <cp:revision>3</cp:revision>
  <cp:lastPrinted>2016-09-19T20:21:00Z</cp:lastPrinted>
  <dcterms:created xsi:type="dcterms:W3CDTF">2016-09-16T18:48:00Z</dcterms:created>
  <dcterms:modified xsi:type="dcterms:W3CDTF">2016-09-19T20:24:00Z</dcterms:modified>
</cp:coreProperties>
</file>