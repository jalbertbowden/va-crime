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D51229" w:rsidRDefault="00D51229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D51229" w:rsidRDefault="00D51229" w:rsidP="006B5947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OCTOBER 26, 2015 – NOVEMBER 1, 2015</w:t>
      </w:r>
    </w:p>
    <w:p w:rsidR="00D51229" w:rsidRDefault="00D51229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D51229" w:rsidRDefault="00D51229" w:rsidP="006B5947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D51229">
        <w:rPr>
          <w:rFonts w:ascii="Times New Roman" w:hAnsi="Times New Roman"/>
          <w:b/>
          <w:sz w:val="32"/>
          <w:szCs w:val="24"/>
          <w:u w:val="single"/>
        </w:rPr>
        <w:t>RESPONDED TO:</w:t>
      </w:r>
    </w:p>
    <w:p w:rsidR="00D51229" w:rsidRDefault="00D51229" w:rsidP="006B5947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26, 2015</w:t>
      </w: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4:24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7:55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Doswell Street for a medical call.</w:t>
      </w: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27, 2015</w:t>
      </w: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28, 2015</w:t>
      </w:r>
    </w:p>
    <w:p w:rsidR="00D51229" w:rsidRDefault="00D5122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12:44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Westview Cemetery for a possible vandalism.</w:t>
      </w:r>
    </w:p>
    <w:p w:rsidR="00807AE9" w:rsidRDefault="00807AE9" w:rsidP="00D51229">
      <w:pPr>
        <w:rPr>
          <w:rFonts w:asciiTheme="minorHAnsi" w:hAnsiTheme="minorHAnsi"/>
          <w:sz w:val="28"/>
          <w:szCs w:val="28"/>
        </w:rPr>
      </w:pPr>
    </w:p>
    <w:p w:rsidR="00807AE9" w:rsidRDefault="00807AE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29, 2015</w:t>
      </w:r>
    </w:p>
    <w:p w:rsidR="00807AE9" w:rsidRDefault="00807AE9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10:02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200 block of </w:t>
      </w:r>
      <w:r w:rsidR="00553D6A">
        <w:rPr>
          <w:rFonts w:asciiTheme="minorHAnsi" w:hAnsiTheme="minorHAnsi"/>
          <w:sz w:val="28"/>
          <w:szCs w:val="28"/>
        </w:rPr>
        <w:t>High Street for a drunk in public.</w:t>
      </w:r>
    </w:p>
    <w:p w:rsidR="0079208E" w:rsidRDefault="0079208E" w:rsidP="00D51229">
      <w:pPr>
        <w:rPr>
          <w:rFonts w:asciiTheme="minorHAnsi" w:hAnsiTheme="minorHAnsi"/>
          <w:sz w:val="28"/>
          <w:szCs w:val="28"/>
        </w:rPr>
      </w:pPr>
    </w:p>
    <w:p w:rsidR="0079208E" w:rsidRDefault="0079208E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30, 2015</w:t>
      </w:r>
    </w:p>
    <w:p w:rsidR="0079208E" w:rsidRDefault="0079208E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4:00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1200 block of West Third Street for a structure fire.</w:t>
      </w:r>
    </w:p>
    <w:p w:rsidR="0079208E" w:rsidRDefault="0079208E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</w:t>
      </w:r>
      <w:r w:rsidR="00BD3068">
        <w:rPr>
          <w:rFonts w:asciiTheme="minorHAnsi" w:hAnsiTheme="minorHAnsi"/>
          <w:sz w:val="28"/>
          <w:szCs w:val="28"/>
        </w:rPr>
        <w:t>00 pm</w:t>
      </w:r>
      <w:r w:rsidR="00BD3068">
        <w:rPr>
          <w:rFonts w:asciiTheme="minorHAnsi" w:hAnsiTheme="minorHAnsi"/>
          <w:sz w:val="28"/>
          <w:szCs w:val="28"/>
        </w:rPr>
        <w:tab/>
      </w:r>
      <w:r w:rsidR="00BD3068">
        <w:rPr>
          <w:rFonts w:asciiTheme="minorHAnsi" w:hAnsiTheme="minorHAnsi"/>
          <w:sz w:val="28"/>
          <w:szCs w:val="28"/>
        </w:rPr>
        <w:tab/>
        <w:t>Buffalo Street for a drunk in public.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11:02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First Avenue for a loud noise complaint.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11:28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Buffalo Street for a loud noise complaint.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11:43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2600 block of West Third Street for an open door.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Unfounded.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11:58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600 block of Buffalo Street for a loud noise complaint.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31, 2015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12:12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Buffalo Street for a loud noise complaint.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1:22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300 block of South Virginia Street for a loud noise 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6:29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Putney Street for vandalism to a yard.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7:16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South Main Street for a structure fire.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October 31, 2015</w:t>
      </w:r>
    </w:p>
    <w:p w:rsidR="00BD3068" w:rsidRDefault="00BD3068" w:rsidP="00D5122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2:17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1400 block of South Main Street for a medical call.</w:t>
      </w:r>
    </w:p>
    <w:p w:rsidR="00BD3068" w:rsidRDefault="00BD3068" w:rsidP="00BD3068">
      <w:pPr>
        <w:ind w:left="2880" w:hanging="205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3:48 pm</w:t>
      </w:r>
      <w:r>
        <w:rPr>
          <w:rFonts w:asciiTheme="minorHAnsi" w:hAnsiTheme="minorHAnsi"/>
          <w:sz w:val="28"/>
          <w:szCs w:val="28"/>
        </w:rPr>
        <w:tab/>
        <w:t>200 block of St. George Street for a loud noise    complaint.</w:t>
      </w:r>
    </w:p>
    <w:p w:rsidR="00BD3068" w:rsidRDefault="00BD3068" w:rsidP="00BD3068">
      <w:pPr>
        <w:ind w:left="2880" w:hanging="2055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9:16 pm</w:t>
      </w:r>
      <w:r>
        <w:rPr>
          <w:rFonts w:asciiTheme="minorHAnsi" w:hAnsiTheme="minorHAnsi"/>
          <w:sz w:val="28"/>
          <w:szCs w:val="28"/>
        </w:rPr>
        <w:tab/>
        <w:t>Appomattox Street for a loud noise complaint.</w:t>
      </w:r>
    </w:p>
    <w:p w:rsidR="00BD3068" w:rsidRDefault="00BD3068" w:rsidP="00BD3068">
      <w:pPr>
        <w:ind w:left="2880" w:hanging="2055"/>
        <w:rPr>
          <w:rFonts w:asciiTheme="minorHAnsi" w:hAnsiTheme="minorHAnsi"/>
          <w:sz w:val="28"/>
          <w:szCs w:val="28"/>
        </w:rPr>
      </w:pPr>
    </w:p>
    <w:p w:rsidR="00BD3068" w:rsidRDefault="00BD3068" w:rsidP="00BD306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November 1, 2015</w:t>
      </w:r>
    </w:p>
    <w:p w:rsidR="0030506C" w:rsidRDefault="00BD3068" w:rsidP="00BD306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12:04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Buffalo Street for a drunk in public.</w:t>
      </w:r>
    </w:p>
    <w:p w:rsidR="00BD3068" w:rsidRDefault="0030506C" w:rsidP="00BD306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4:54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100 block of Appomattox Street for a loud noise </w:t>
      </w:r>
    </w:p>
    <w:p w:rsidR="0030506C" w:rsidRDefault="0030506C" w:rsidP="00BD306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complaint.  Unfounded.</w:t>
      </w:r>
    </w:p>
    <w:p w:rsidR="0030506C" w:rsidRPr="00D51229" w:rsidRDefault="0030506C" w:rsidP="00BD306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3:39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200 block of Parkview Drive for a loud noise complaint.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sectPr w:rsidR="006B5947" w:rsidSect="00F572D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37B" w:rsidRDefault="0074737B" w:rsidP="001F2430">
      <w:r>
        <w:separator/>
      </w:r>
    </w:p>
  </w:endnote>
  <w:endnote w:type="continuationSeparator" w:id="0">
    <w:p w:rsidR="0074737B" w:rsidRDefault="0074737B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68" w:rsidRDefault="00BD3068">
    <w:pPr>
      <w:pStyle w:val="Footer"/>
      <w:jc w:val="center"/>
    </w:pPr>
    <w:r>
      <w:t xml:space="preserve">Page </w:t>
    </w:r>
    <w:r w:rsidR="007C2527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7C2527">
      <w:rPr>
        <w:b/>
        <w:sz w:val="24"/>
        <w:szCs w:val="24"/>
      </w:rPr>
      <w:fldChar w:fldCharType="separate"/>
    </w:r>
    <w:r w:rsidR="00FC54BB">
      <w:rPr>
        <w:b/>
        <w:noProof/>
      </w:rPr>
      <w:t>1</w:t>
    </w:r>
    <w:r w:rsidR="007C2527">
      <w:rPr>
        <w:b/>
        <w:sz w:val="24"/>
        <w:szCs w:val="24"/>
      </w:rPr>
      <w:fldChar w:fldCharType="end"/>
    </w:r>
    <w:r>
      <w:t xml:space="preserve"> of </w:t>
    </w:r>
    <w:r w:rsidR="007C2527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7C2527">
      <w:rPr>
        <w:b/>
        <w:sz w:val="24"/>
        <w:szCs w:val="24"/>
      </w:rPr>
      <w:fldChar w:fldCharType="separate"/>
    </w:r>
    <w:r w:rsidR="00FC54BB">
      <w:rPr>
        <w:b/>
        <w:noProof/>
      </w:rPr>
      <w:t>2</w:t>
    </w:r>
    <w:r w:rsidR="007C2527">
      <w:rPr>
        <w:b/>
        <w:sz w:val="24"/>
        <w:szCs w:val="24"/>
      </w:rPr>
      <w:fldChar w:fldCharType="end"/>
    </w:r>
  </w:p>
  <w:p w:rsidR="00BD3068" w:rsidRDefault="00BD30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37B" w:rsidRDefault="0074737B" w:rsidP="001F2430">
      <w:r>
        <w:separator/>
      </w:r>
    </w:p>
  </w:footnote>
  <w:footnote w:type="continuationSeparator" w:id="0">
    <w:p w:rsidR="0074737B" w:rsidRDefault="0074737B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CA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52C"/>
    <w:rsid w:val="00075638"/>
    <w:rsid w:val="00077056"/>
    <w:rsid w:val="000937B5"/>
    <w:rsid w:val="00096520"/>
    <w:rsid w:val="000A4825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06C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233BA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3D6A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5280"/>
    <w:rsid w:val="0074737B"/>
    <w:rsid w:val="00747580"/>
    <w:rsid w:val="00751FCA"/>
    <w:rsid w:val="00763CF7"/>
    <w:rsid w:val="007665AD"/>
    <w:rsid w:val="00766AD6"/>
    <w:rsid w:val="00774140"/>
    <w:rsid w:val="00781519"/>
    <w:rsid w:val="007818B8"/>
    <w:rsid w:val="00782A81"/>
    <w:rsid w:val="00790B5F"/>
    <w:rsid w:val="0079208E"/>
    <w:rsid w:val="00793CCF"/>
    <w:rsid w:val="00796731"/>
    <w:rsid w:val="007A1315"/>
    <w:rsid w:val="007A3D59"/>
    <w:rsid w:val="007B62FC"/>
    <w:rsid w:val="007B66A1"/>
    <w:rsid w:val="007B6D85"/>
    <w:rsid w:val="007C2527"/>
    <w:rsid w:val="007D286B"/>
    <w:rsid w:val="007D71EA"/>
    <w:rsid w:val="007D7900"/>
    <w:rsid w:val="007E14F9"/>
    <w:rsid w:val="007F17D4"/>
    <w:rsid w:val="008039A1"/>
    <w:rsid w:val="00804F5D"/>
    <w:rsid w:val="00807AE9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068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1229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C54BB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A594-DAA1-4412-8780-509CDB1F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aallen</dc:creator>
  <cp:lastModifiedBy>Farmville Police Department</cp:lastModifiedBy>
  <cp:revision>2</cp:revision>
  <cp:lastPrinted>2015-11-03T15:24:00Z</cp:lastPrinted>
  <dcterms:created xsi:type="dcterms:W3CDTF">2015-11-03T19:35:00Z</dcterms:created>
  <dcterms:modified xsi:type="dcterms:W3CDTF">2015-11-03T19:35:00Z</dcterms:modified>
</cp:coreProperties>
</file>